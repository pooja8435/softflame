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8"/>
      </w:tblGrid>
      <w:tr w:rsidR="00692703" w:rsidRPr="00CF1A49" w:rsidTr="006C1593">
        <w:trPr>
          <w:trHeight w:hRule="exact" w:val="1354"/>
        </w:trPr>
        <w:tc>
          <w:tcPr>
            <w:tcW w:w="9359" w:type="dxa"/>
            <w:tcMar>
              <w:top w:w="0" w:type="dxa"/>
              <w:bottom w:w="0" w:type="dxa"/>
            </w:tcMar>
          </w:tcPr>
          <w:p w:rsidR="00692703" w:rsidRPr="00CF1A49" w:rsidRDefault="00682922" w:rsidP="00913946">
            <w:pPr>
              <w:pStyle w:val="Title"/>
            </w:pPr>
            <w:r>
              <w:t xml:space="preserve">Hari </w:t>
            </w:r>
            <w:r>
              <w:rPr>
                <w:rStyle w:val="IntenseEmphasis"/>
              </w:rPr>
              <w:t>jagtap</w:t>
            </w:r>
          </w:p>
          <w:p w:rsidR="00692703" w:rsidRPr="00CF1A49" w:rsidRDefault="00682922" w:rsidP="00913946">
            <w:pPr>
              <w:pStyle w:val="ContactInfo"/>
              <w:contextualSpacing w:val="0"/>
            </w:pPr>
            <w:proofErr w:type="spellStart"/>
            <w:r>
              <w:t>Shegde</w:t>
            </w:r>
            <w:proofErr w:type="spellEnd"/>
            <w:r>
              <w:t xml:space="preserve"> </w:t>
            </w:r>
            <w:proofErr w:type="spellStart"/>
            <w:r>
              <w:t>Wasti</w:t>
            </w:r>
            <w:proofErr w:type="spellEnd"/>
            <w:r>
              <w:t xml:space="preserve"> </w:t>
            </w:r>
            <w:proofErr w:type="spellStart"/>
            <w:r>
              <w:t>Wakad</w:t>
            </w:r>
            <w:proofErr w:type="spellEnd"/>
            <w:r>
              <w:t>, 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D2FD2FF0984432F8B9414C5CB8E186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7798992213</w:t>
            </w:r>
          </w:p>
          <w:p w:rsidR="00692703" w:rsidRPr="00CF1A49" w:rsidRDefault="00682922" w:rsidP="00682922">
            <w:pPr>
              <w:pStyle w:val="ContactInfoEmphasis"/>
              <w:contextualSpacing w:val="0"/>
            </w:pPr>
            <w:r>
              <w:t>harijagtap1995@gmail.com</w:t>
            </w:r>
            <w:r w:rsidR="00692703" w:rsidRPr="00CF1A49">
              <w:t xml:space="preserve"> </w:t>
            </w:r>
          </w:p>
        </w:tc>
      </w:tr>
      <w:tr w:rsidR="009571D8" w:rsidRPr="00CF1A49" w:rsidTr="006333B6">
        <w:trPr>
          <w:trHeight w:val="1822"/>
        </w:trPr>
        <w:tc>
          <w:tcPr>
            <w:tcW w:w="9359" w:type="dxa"/>
            <w:tcMar>
              <w:top w:w="432" w:type="dxa"/>
            </w:tcMar>
          </w:tcPr>
          <w:p w:rsidR="006C1593" w:rsidRDefault="006C1593" w:rsidP="006C1593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>
              <w:t>career objective</w:t>
            </w:r>
          </w:p>
          <w:p w:rsidR="001755A8" w:rsidRPr="002E5F62" w:rsidRDefault="006C1593" w:rsidP="006C1593">
            <w:pPr>
              <w:pStyle w:val="LO-normal"/>
              <w:tabs>
                <w:tab w:val="left" w:pos="720"/>
              </w:tabs>
              <w:jc w:val="both"/>
              <w:rPr>
                <w:rFonts w:asciiTheme="minorHAnsi" w:hAnsiTheme="minorHAnsi"/>
              </w:rPr>
            </w:pPr>
            <w:r w:rsidRPr="002E5F62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 w:rsidR="002E5F62" w:rsidRPr="002E5F62">
              <w:rPr>
                <w:rFonts w:asciiTheme="minorHAnsi" w:hAnsiTheme="minorHAnsi"/>
                <w:color w:val="595959" w:themeColor="text1" w:themeTint="A6"/>
              </w:rPr>
              <w:t>To succeed in an environment of growth and excellence and earn a job which provides me satisfaction and self-development and help me to achieve organizational goal.</w:t>
            </w:r>
          </w:p>
        </w:tc>
      </w:tr>
    </w:tbl>
    <w:sdt>
      <w:sdtPr>
        <w:alias w:val="Education:"/>
        <w:tag w:val="Education:"/>
        <w:id w:val="-1908763273"/>
        <w:placeholder>
          <w:docPart w:val="1A7C66F10192458592A87509AC7F464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82922" w:rsidP="001D0BF1">
            <w:pPr>
              <w:pStyle w:val="Heading3"/>
              <w:contextualSpacing w:val="0"/>
              <w:outlineLvl w:val="2"/>
            </w:pPr>
            <w:r>
              <w:t>2018</w:t>
            </w:r>
          </w:p>
          <w:p w:rsidR="001D0BF1" w:rsidRPr="002E5F62" w:rsidRDefault="00682922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E5F62">
              <w:rPr>
                <w:sz w:val="24"/>
                <w:szCs w:val="24"/>
              </w:rPr>
              <w:t>BE</w:t>
            </w:r>
            <w:r w:rsidR="001D0BF1" w:rsidRPr="002E5F62">
              <w:rPr>
                <w:sz w:val="24"/>
                <w:szCs w:val="24"/>
              </w:rPr>
              <w:t xml:space="preserve">, </w:t>
            </w:r>
            <w:r w:rsidRPr="002E5F62">
              <w:rPr>
                <w:rStyle w:val="SubtleReference"/>
                <w:sz w:val="24"/>
                <w:szCs w:val="24"/>
              </w:rPr>
              <w:t>D.Y.Patil College of engineering akurdi, pune</w:t>
            </w:r>
          </w:p>
          <w:p w:rsidR="007538DC" w:rsidRPr="00CF1A49" w:rsidRDefault="00682922" w:rsidP="00682922">
            <w:pPr>
              <w:contextualSpacing w:val="0"/>
            </w:pPr>
            <w:r>
              <w:t>Branch: Information Technology                              Percentage:64%</w:t>
            </w:r>
          </w:p>
        </w:tc>
      </w:tr>
      <w:tr w:rsidR="00F61DF9" w:rsidRPr="00CF1A49" w:rsidTr="006333B6">
        <w:trPr>
          <w:trHeight w:val="2551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682922" w:rsidP="00F61DF9">
            <w:pPr>
              <w:pStyle w:val="Heading3"/>
              <w:contextualSpacing w:val="0"/>
              <w:outlineLvl w:val="2"/>
            </w:pPr>
            <w:r>
              <w:t>2014</w:t>
            </w:r>
          </w:p>
          <w:p w:rsidR="00F61DF9" w:rsidRPr="002E5F62" w:rsidRDefault="00682922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E5F62">
              <w:rPr>
                <w:sz w:val="24"/>
                <w:szCs w:val="24"/>
              </w:rPr>
              <w:t>Diploma</w:t>
            </w:r>
            <w:r w:rsidR="00F61DF9" w:rsidRPr="002E5F62">
              <w:rPr>
                <w:sz w:val="24"/>
                <w:szCs w:val="24"/>
              </w:rPr>
              <w:t xml:space="preserve">, </w:t>
            </w:r>
            <w:r w:rsidRPr="002E5F62">
              <w:rPr>
                <w:rStyle w:val="SubtleReference"/>
                <w:sz w:val="24"/>
                <w:szCs w:val="24"/>
              </w:rPr>
              <w:t>Government polytechnic hingoli, maharashtra</w:t>
            </w:r>
          </w:p>
          <w:p w:rsidR="00F61DF9" w:rsidRDefault="00682922" w:rsidP="00F61DF9">
            <w:r>
              <w:t>Branch: Information Technology                               Percentage:77.44%</w:t>
            </w:r>
          </w:p>
          <w:p w:rsidR="00682922" w:rsidRDefault="00682922" w:rsidP="00F61DF9"/>
          <w:p w:rsidR="00682922" w:rsidRPr="00CF1A49" w:rsidRDefault="000B6140" w:rsidP="00682922">
            <w:pPr>
              <w:pStyle w:val="Heading3"/>
              <w:contextualSpacing w:val="0"/>
              <w:outlineLvl w:val="2"/>
            </w:pPr>
            <w:r>
              <w:t>2012</w:t>
            </w:r>
          </w:p>
          <w:p w:rsidR="00682922" w:rsidRPr="002E5F62" w:rsidRDefault="00682922" w:rsidP="0068292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E5F62">
              <w:rPr>
                <w:sz w:val="24"/>
                <w:szCs w:val="24"/>
              </w:rPr>
              <w:t xml:space="preserve">ssc, </w:t>
            </w:r>
            <w:r w:rsidRPr="002E5F62">
              <w:rPr>
                <w:rStyle w:val="SubtleReference"/>
                <w:sz w:val="24"/>
                <w:szCs w:val="24"/>
              </w:rPr>
              <w:t>Z.P high school Osmanabad, maharashtra</w:t>
            </w:r>
          </w:p>
          <w:p w:rsidR="00682922" w:rsidRDefault="00682922" w:rsidP="00682922">
            <w:r>
              <w:t xml:space="preserve">                                                                                          Percentage:</w:t>
            </w:r>
            <w:r w:rsidR="002E5F62">
              <w:t>86.73</w:t>
            </w:r>
            <w:r>
              <w:t>%</w:t>
            </w:r>
          </w:p>
        </w:tc>
      </w:tr>
    </w:tbl>
    <w:sdt>
      <w:sdtPr>
        <w:alias w:val="Skills:"/>
        <w:tag w:val="Skills:"/>
        <w:id w:val="-1392877668"/>
        <w:placeholder>
          <w:docPart w:val="867C188753CC4B3CB9C3EB77012000B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860"/>
        <w:gridCol w:w="4500"/>
      </w:tblGrid>
      <w:tr w:rsidR="003A0632" w:rsidRPr="006E1507" w:rsidTr="006C1593">
        <w:trPr>
          <w:trHeight w:val="3181"/>
        </w:trPr>
        <w:tc>
          <w:tcPr>
            <w:tcW w:w="4860" w:type="dxa"/>
          </w:tcPr>
          <w:p w:rsidR="001E3120" w:rsidRPr="000B6140" w:rsidRDefault="007A0C51" w:rsidP="006E1507">
            <w:pPr>
              <w:pStyle w:val="ListBullet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</w:t>
            </w:r>
            <w:r w:rsid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OGRAMMING LANGUAGES/TECHNOLOGY</w:t>
            </w: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A0C51" w:rsidRPr="000B6140" w:rsidRDefault="007A0C51" w:rsidP="007A0C51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OOP</w:t>
            </w:r>
          </w:p>
          <w:p w:rsidR="007A0C51" w:rsidRPr="000B6140" w:rsidRDefault="007A0C51" w:rsidP="007A0C51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Java/Maven/JSP/JSTL/Web/JPA</w:t>
            </w:r>
          </w:p>
          <w:p w:rsidR="007A0C51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JavaScript/HTML</w:t>
            </w:r>
            <w:r w:rsidR="000B6140">
              <w:rPr>
                <w:sz w:val="24"/>
                <w:szCs w:val="24"/>
              </w:rPr>
              <w:t>/CSS</w:t>
            </w:r>
          </w:p>
          <w:p w:rsidR="005E2E68" w:rsidRPr="000B6140" w:rsidRDefault="005E2E68" w:rsidP="005E2E68">
            <w:pPr>
              <w:pStyle w:val="ListBullet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RDBMS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MySQL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Oracle</w:t>
            </w:r>
          </w:p>
          <w:p w:rsidR="005E2E68" w:rsidRPr="000B6140" w:rsidRDefault="005E2E68" w:rsidP="005E2E68">
            <w:pPr>
              <w:pStyle w:val="ListBullet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 DEVELOPMENT TOOL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MySQL Workbench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SQL *Plus</w:t>
            </w:r>
          </w:p>
          <w:p w:rsidR="001F4E6D" w:rsidRPr="000B6140" w:rsidRDefault="001F4E6D" w:rsidP="006C1593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4500" w:type="dxa"/>
            <w:tcMar>
              <w:left w:w="360" w:type="dxa"/>
            </w:tcMar>
          </w:tcPr>
          <w:p w:rsidR="007A0C51" w:rsidRPr="000B6140" w:rsidRDefault="005E2E68" w:rsidP="007A0C51">
            <w:pPr>
              <w:pStyle w:val="ListBullet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FRAMEWORKS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Spring</w:t>
            </w:r>
            <w:r w:rsidR="00873A26" w:rsidRPr="000B6140">
              <w:rPr>
                <w:sz w:val="24"/>
                <w:szCs w:val="24"/>
              </w:rPr>
              <w:t xml:space="preserve"> </w:t>
            </w:r>
            <w:r w:rsidRPr="000B6140">
              <w:rPr>
                <w:sz w:val="24"/>
                <w:szCs w:val="24"/>
              </w:rPr>
              <w:t>MVC/Spring Boot/Spring JPA</w:t>
            </w:r>
          </w:p>
          <w:p w:rsidR="005E2E68" w:rsidRPr="000B6140" w:rsidRDefault="007401B2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Hibernate/JPA</w:t>
            </w:r>
          </w:p>
          <w:p w:rsidR="005E2E68" w:rsidRPr="000B6140" w:rsidRDefault="005E2E68" w:rsidP="005E2E68">
            <w:pPr>
              <w:pStyle w:val="ListBullet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WEBSERVER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Apache Tomcat</w:t>
            </w:r>
          </w:p>
          <w:p w:rsidR="005E2E68" w:rsidRPr="000B6140" w:rsidRDefault="005E2E68" w:rsidP="005E2E68">
            <w:pPr>
              <w:pStyle w:val="ListBullet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6140"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DEVELOPMENT TOOLS</w:t>
            </w:r>
          </w:p>
          <w:p w:rsidR="005E2E68" w:rsidRPr="000B6140" w:rsidRDefault="005E2E68" w:rsidP="005E2E68">
            <w:pPr>
              <w:pStyle w:val="ListBullet"/>
              <w:numPr>
                <w:ilvl w:val="1"/>
                <w:numId w:val="5"/>
              </w:numPr>
              <w:contextualSpacing w:val="0"/>
              <w:rPr>
                <w:sz w:val="24"/>
                <w:szCs w:val="24"/>
              </w:rPr>
            </w:pPr>
            <w:r w:rsidRPr="000B6140">
              <w:rPr>
                <w:sz w:val="24"/>
                <w:szCs w:val="24"/>
              </w:rPr>
              <w:t>Eclipse/NetBeans</w:t>
            </w:r>
          </w:p>
          <w:p w:rsidR="00873A26" w:rsidRPr="007401B2" w:rsidRDefault="00873A26" w:rsidP="007401B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1D824C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E3120" w:rsidRPr="000B6140" w:rsidRDefault="001E3120" w:rsidP="00873A26">
            <w:pPr>
              <w:pStyle w:val="ListBullet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</w:tr>
    </w:tbl>
    <w:p w:rsidR="00AD782D" w:rsidRPr="00CF1A49" w:rsidRDefault="00873A26" w:rsidP="0062312F">
      <w:pPr>
        <w:pStyle w:val="Heading1"/>
      </w:pPr>
      <w:r>
        <w:lastRenderedPageBreak/>
        <w:t>training and certification</w:t>
      </w:r>
    </w:p>
    <w:p w:rsidR="00B51D1B" w:rsidRPr="000B6140" w:rsidRDefault="00873A26" w:rsidP="00873A26">
      <w:pPr>
        <w:pStyle w:val="ListBullet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140"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CORE AND ADVANCED JAVA      </w:t>
      </w:r>
      <w:r w:rsidR="00282009" w:rsidRPr="000B6140">
        <w:rPr>
          <w:sz w:val="24"/>
          <w:szCs w:val="24"/>
        </w:rPr>
        <w:t xml:space="preserve">From </w:t>
      </w:r>
      <w:proofErr w:type="spellStart"/>
      <w:r w:rsidR="00282009" w:rsidRPr="000B6140">
        <w:rPr>
          <w:sz w:val="24"/>
          <w:szCs w:val="24"/>
        </w:rPr>
        <w:t>Naresh</w:t>
      </w:r>
      <w:proofErr w:type="spellEnd"/>
      <w:r w:rsidR="00282009" w:rsidRPr="000B6140">
        <w:rPr>
          <w:sz w:val="24"/>
          <w:szCs w:val="24"/>
        </w:rPr>
        <w:t xml:space="preserve"> IT Hyderabad</w:t>
      </w:r>
    </w:p>
    <w:p w:rsidR="00873A26" w:rsidRPr="000B6140" w:rsidRDefault="00873A26" w:rsidP="00873A26">
      <w:pPr>
        <w:pStyle w:val="ListBullet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140"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AND HIBERNATE</w:t>
      </w:r>
      <w:r w:rsidR="00282009" w:rsidRPr="000B6140"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D74007">
        <w:rPr>
          <w:sz w:val="24"/>
          <w:szCs w:val="24"/>
        </w:rPr>
        <w:t>From</w:t>
      </w:r>
      <w:r w:rsidR="00282009" w:rsidRPr="000B6140">
        <w:rPr>
          <w:sz w:val="24"/>
          <w:szCs w:val="24"/>
        </w:rPr>
        <w:t xml:space="preserve"> </w:t>
      </w:r>
      <w:proofErr w:type="spellStart"/>
      <w:r w:rsidR="00282009" w:rsidRPr="000B6140">
        <w:rPr>
          <w:sz w:val="24"/>
          <w:szCs w:val="24"/>
        </w:rPr>
        <w:t>Naresh</w:t>
      </w:r>
      <w:proofErr w:type="spellEnd"/>
      <w:r w:rsidR="00282009" w:rsidRPr="000B6140">
        <w:rPr>
          <w:sz w:val="24"/>
          <w:szCs w:val="24"/>
        </w:rPr>
        <w:t xml:space="preserve"> IT Hyderabad</w:t>
      </w:r>
    </w:p>
    <w:p w:rsidR="00873A26" w:rsidRPr="007401B2" w:rsidRDefault="00873A26" w:rsidP="00873A26">
      <w:pPr>
        <w:pStyle w:val="ListBullet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140"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ORACLE 11G</w:t>
      </w:r>
      <w:r w:rsidR="00282009" w:rsidRPr="000B6140"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D74007">
        <w:rPr>
          <w:sz w:val="24"/>
          <w:szCs w:val="24"/>
        </w:rPr>
        <w:t>From</w:t>
      </w:r>
      <w:r w:rsidR="00282009" w:rsidRPr="000B6140">
        <w:rPr>
          <w:sz w:val="24"/>
          <w:szCs w:val="24"/>
        </w:rPr>
        <w:t xml:space="preserve"> </w:t>
      </w:r>
      <w:proofErr w:type="spellStart"/>
      <w:r w:rsidR="00282009" w:rsidRPr="000B6140">
        <w:rPr>
          <w:sz w:val="24"/>
          <w:szCs w:val="24"/>
        </w:rPr>
        <w:t>Naresh</w:t>
      </w:r>
      <w:proofErr w:type="spellEnd"/>
      <w:r w:rsidR="00282009" w:rsidRPr="000B6140">
        <w:rPr>
          <w:sz w:val="24"/>
          <w:szCs w:val="24"/>
        </w:rPr>
        <w:t xml:space="preserve"> IT Hyderabad</w:t>
      </w:r>
    </w:p>
    <w:p w:rsidR="007401B2" w:rsidRDefault="007401B2" w:rsidP="007401B2">
      <w:pPr>
        <w:pStyle w:val="ListBullet"/>
        <w:numPr>
          <w:ilvl w:val="0"/>
          <w:numId w:val="0"/>
        </w:numP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1B2" w:rsidRDefault="007401B2" w:rsidP="007401B2">
      <w:pPr>
        <w:pStyle w:val="ListBullet"/>
        <w:numPr>
          <w:ilvl w:val="0"/>
          <w:numId w:val="0"/>
        </w:numP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1B2" w:rsidRPr="00CF1A49" w:rsidRDefault="007401B2" w:rsidP="007401B2">
      <w:pPr>
        <w:pStyle w:val="Heading1"/>
      </w:pPr>
      <w:r>
        <w:t xml:space="preserve">BE Final </w:t>
      </w:r>
      <w:proofErr w:type="gramStart"/>
      <w:r>
        <w:t>year  PROJECT</w:t>
      </w:r>
      <w:proofErr w:type="gramEnd"/>
    </w:p>
    <w:p w:rsidR="007401B2" w:rsidRPr="007401B2" w:rsidRDefault="007401B2" w:rsidP="007401B2">
      <w:pPr>
        <w:pStyle w:val="ListBullet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FARMERBUDDY</w:t>
      </w:r>
    </w:p>
    <w:p w:rsidR="007401B2" w:rsidRPr="007401B2" w:rsidRDefault="007401B2" w:rsidP="007401B2">
      <w:pPr>
        <w:pStyle w:val="ListBullet"/>
        <w:numPr>
          <w:ilvl w:val="4"/>
          <w:numId w:val="17"/>
        </w:numP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Technology used</w:t>
      </w:r>
    </w:p>
    <w:p w:rsidR="007401B2" w:rsidRDefault="00D25444" w:rsidP="00D25444">
      <w:pPr>
        <w:pStyle w:val="ListBullet"/>
        <w:numPr>
          <w:ilvl w:val="0"/>
          <w:numId w:val="0"/>
        </w:numPr>
        <w:ind w:left="360"/>
      </w:pPr>
      <w:r>
        <w:t xml:space="preserve">                             </w:t>
      </w:r>
      <w:r w:rsidR="007401B2">
        <w:t>-Spring Boot, Hibernate/Spring Data</w:t>
      </w:r>
    </w:p>
    <w:p w:rsidR="007401B2" w:rsidRPr="007401B2" w:rsidRDefault="007401B2" w:rsidP="007401B2">
      <w:pPr>
        <w:pStyle w:val="ListBullet"/>
        <w:numPr>
          <w:ilvl w:val="0"/>
          <w:numId w:val="0"/>
        </w:numPr>
        <w:ind w:left="1800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1B2" w:rsidRPr="007401B2" w:rsidRDefault="007401B2" w:rsidP="007401B2">
      <w:pPr>
        <w:pStyle w:val="ListBullet"/>
        <w:numPr>
          <w:ilvl w:val="4"/>
          <w:numId w:val="17"/>
        </w:numP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Details</w:t>
      </w:r>
    </w:p>
    <w:p w:rsidR="007401B2" w:rsidRPr="007401B2" w:rsidRDefault="007401B2" w:rsidP="007401B2">
      <w:pPr>
        <w:pStyle w:val="ListBullet"/>
        <w:numPr>
          <w:ilvl w:val="0"/>
          <w:numId w:val="0"/>
        </w:numPr>
        <w:ind w:left="1800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-</w:t>
      </w:r>
      <w:r w:rsidRPr="007401B2">
        <w:rPr>
          <w:rFonts w:ascii="Times New Roman" w:hAnsi="Times New Roman"/>
          <w:sz w:val="24"/>
          <w:szCs w:val="24"/>
        </w:rPr>
        <w:t xml:space="preserve"> </w:t>
      </w:r>
      <w:r w:rsidRPr="006F4392">
        <w:rPr>
          <w:rFonts w:ascii="Times New Roman" w:hAnsi="Times New Roman"/>
          <w:sz w:val="24"/>
          <w:szCs w:val="24"/>
        </w:rPr>
        <w:t>This is a web based project which is useful for farmers and agricultural students. This is an open discussion portal providing solutions to small farmers and agricultural students.</w:t>
      </w:r>
    </w:p>
    <w:p w:rsidR="006333B6" w:rsidRPr="000B6140" w:rsidRDefault="006333B6" w:rsidP="006333B6">
      <w:pPr>
        <w:pStyle w:val="ListBullet"/>
        <w:numPr>
          <w:ilvl w:val="0"/>
          <w:numId w:val="0"/>
        </w:numPr>
        <w:ind w:left="360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140" w:rsidRPr="000B6140" w:rsidRDefault="000B6140" w:rsidP="000B6140">
      <w:pPr>
        <w:pStyle w:val="Heading1"/>
      </w:pPr>
      <w:r>
        <w:t>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6300"/>
      </w:tblGrid>
      <w:tr w:rsidR="000B6140" w:rsidRPr="006E1507" w:rsidTr="000777F9">
        <w:trPr>
          <w:trHeight w:val="80"/>
        </w:trPr>
        <w:tc>
          <w:tcPr>
            <w:tcW w:w="3060" w:type="dxa"/>
          </w:tcPr>
          <w:p w:rsidR="000B6140" w:rsidRPr="00D25444" w:rsidRDefault="000B6140" w:rsidP="00D25444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1D824C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D824C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HISTORY, PLAYING CRICKET</w:t>
            </w:r>
          </w:p>
        </w:tc>
        <w:tc>
          <w:tcPr>
            <w:tcW w:w="6300" w:type="dxa"/>
            <w:tcMar>
              <w:left w:w="360" w:type="dxa"/>
            </w:tcMar>
          </w:tcPr>
          <w:p w:rsidR="000B6140" w:rsidRPr="000B6140" w:rsidRDefault="000B6140" w:rsidP="000B6140">
            <w:pPr>
              <w:pStyle w:val="ListBullet"/>
              <w:numPr>
                <w:ilvl w:val="0"/>
                <w:numId w:val="0"/>
              </w:numPr>
              <w:contextualSpacing w:val="0"/>
              <w:rPr>
                <w:color w:val="1D824C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1D824C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WATCHING VIDEO TUTORIALS, PROGRAMMING</w:t>
            </w:r>
          </w:p>
          <w:p w:rsidR="000B6140" w:rsidRDefault="000B6140" w:rsidP="000B614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0B6140" w:rsidRPr="006E1507" w:rsidRDefault="000B6140" w:rsidP="003044E2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</w:tr>
    </w:tbl>
    <w:p w:rsidR="002E5F62" w:rsidRPr="00CF1A49" w:rsidRDefault="002E5F62" w:rsidP="002E5F62">
      <w:pPr>
        <w:pStyle w:val="Heading1"/>
      </w:pPr>
      <w:r>
        <w:t>DEclaration</w:t>
      </w:r>
      <w:bookmarkStart w:id="0" w:name="_GoBack"/>
      <w:bookmarkEnd w:id="0"/>
    </w:p>
    <w:p w:rsidR="006C1593" w:rsidRPr="006C1593" w:rsidRDefault="006C1593" w:rsidP="006C1593">
      <w:pPr>
        <w:pStyle w:val="LO-normal"/>
        <w:rPr>
          <w:rFonts w:asciiTheme="minorHAnsi" w:eastAsia="Calibri" w:hAnsiTheme="minorHAnsi" w:cs="Calibri"/>
          <w:color w:val="595959" w:themeColor="text1" w:themeTint="A6"/>
        </w:rPr>
      </w:pPr>
      <w:r w:rsidRPr="006C1593">
        <w:rPr>
          <w:rFonts w:asciiTheme="minorHAnsi" w:eastAsia="Calibri" w:hAnsiTheme="minorHAnsi" w:cs="Calibri"/>
          <w:color w:val="595959" w:themeColor="text1" w:themeTint="A6"/>
        </w:rPr>
        <w:t>I hereby declare that the above information is true and correct to the best of my knowledge.</w:t>
      </w:r>
    </w:p>
    <w:p w:rsidR="002E5F62" w:rsidRPr="006C1593" w:rsidRDefault="006C1593" w:rsidP="006C1593">
      <w:pPr>
        <w:pStyle w:val="LO-normal"/>
        <w:rPr>
          <w:rFonts w:asciiTheme="minorHAnsi" w:eastAsia="Calibri" w:hAnsiTheme="minorHAnsi" w:cs="Calibri"/>
          <w:color w:val="595959" w:themeColor="text1" w:themeTint="A6"/>
        </w:rPr>
      </w:pPr>
      <w:r w:rsidRPr="006C1593">
        <w:rPr>
          <w:rFonts w:asciiTheme="minorHAnsi" w:eastAsia="Calibri" w:hAnsiTheme="minorHAnsi" w:cs="Calibri"/>
          <w:color w:val="595959" w:themeColor="text1" w:themeTint="A6"/>
        </w:rPr>
        <w:t>I bear the responsibility for the correctness of the mentioned particulars.</w:t>
      </w:r>
    </w:p>
    <w:p w:rsidR="002E5F62" w:rsidRPr="002E5F62" w:rsidRDefault="002E5F62" w:rsidP="002E5F62">
      <w:pPr>
        <w:pStyle w:val="LO-normal"/>
        <w:rPr>
          <w:rFonts w:asciiTheme="minorHAnsi" w:eastAsia="Calibri" w:hAnsiTheme="minorHAnsi" w:cs="Calibri"/>
          <w:color w:val="000000" w:themeColor="text1"/>
        </w:rPr>
      </w:pPr>
    </w:p>
    <w:p w:rsidR="002E5F62" w:rsidRPr="002E5F62" w:rsidRDefault="00BB417C" w:rsidP="002E5F62">
      <w:pPr>
        <w:pStyle w:val="LO-normal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1D824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="002E5F62" w:rsidRPr="002E5F62">
        <w:rPr>
          <w:rFonts w:asciiTheme="minorHAnsi" w:eastAsia="Calibri" w:hAnsiTheme="minorHAnsi" w:cs="Calibri"/>
          <w:color w:val="000000" w:themeColor="text1"/>
        </w:rPr>
        <w:t>:</w:t>
      </w:r>
    </w:p>
    <w:p w:rsidR="002E5F62" w:rsidRPr="002E5F62" w:rsidRDefault="00BB417C" w:rsidP="002E5F62">
      <w:pPr>
        <w:pStyle w:val="LO-normal"/>
        <w:rPr>
          <w:rFonts w:asciiTheme="minorHAnsi" w:eastAsia="Calibri" w:hAnsiTheme="minorHAnsi" w:cs="Calibri"/>
          <w:color w:val="1D824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Calibri" w:hAnsiTheme="minorHAnsi" w:cs="Calibri"/>
          <w:color w:val="1D824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</w:t>
      </w:r>
      <w:r w:rsidR="002E5F62">
        <w:rPr>
          <w:rFonts w:asciiTheme="minorHAnsi" w:eastAsia="Calibri" w:hAnsiTheme="minorHAnsi" w:cs="Calibri"/>
          <w:color w:val="000000" w:themeColor="text1"/>
        </w:rPr>
        <w:t xml:space="preserve">: </w:t>
      </w:r>
      <w:r w:rsidR="002E5F62" w:rsidRPr="002E5F62">
        <w:rPr>
          <w:rFonts w:asciiTheme="minorHAnsi" w:eastAsia="Calibri" w:hAnsiTheme="minorHAnsi" w:cs="Calibri"/>
          <w:color w:val="000000" w:themeColor="text1"/>
        </w:rPr>
        <w:t xml:space="preserve"> </w:t>
      </w:r>
      <w:r w:rsidRPr="00BB417C">
        <w:rPr>
          <w:rFonts w:asciiTheme="minorHAnsi" w:eastAsia="Calibri" w:hAnsiTheme="minorHAnsi" w:cs="Calibri"/>
          <w:color w:val="595959" w:themeColor="text1" w:themeTint="A6"/>
        </w:rPr>
        <w:t>Pune</w:t>
      </w:r>
      <w:r w:rsidR="002E5F62" w:rsidRPr="002E5F62">
        <w:rPr>
          <w:rFonts w:asciiTheme="minorHAnsi" w:eastAsia="Calibri" w:hAnsiTheme="minorHAnsi" w:cs="Calibri"/>
          <w:color w:val="000000" w:themeColor="text1"/>
        </w:rPr>
        <w:t xml:space="preserve">                                                                                       </w:t>
      </w:r>
      <w:r w:rsidR="002E5F62">
        <w:rPr>
          <w:rFonts w:asciiTheme="minorHAnsi" w:eastAsia="Calibri" w:hAnsiTheme="minorHAnsi" w:cs="Calibri"/>
          <w:color w:val="1D824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HARI </w:t>
      </w:r>
      <w:proofErr w:type="gramStart"/>
      <w:r w:rsidR="002E5F62">
        <w:rPr>
          <w:rFonts w:asciiTheme="minorHAnsi" w:eastAsia="Calibri" w:hAnsiTheme="minorHAnsi" w:cs="Calibri"/>
          <w:color w:val="1D824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BABASAHEB </w:t>
      </w:r>
      <w:r>
        <w:rPr>
          <w:rFonts w:asciiTheme="minorHAnsi" w:eastAsia="Calibri" w:hAnsiTheme="minorHAnsi" w:cs="Calibri"/>
          <w:color w:val="1D824C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JAGTAP</w:t>
      </w:r>
      <w:proofErr w:type="gramEnd"/>
    </w:p>
    <w:p w:rsidR="002E5F62" w:rsidRPr="000B6140" w:rsidRDefault="002E5F62" w:rsidP="000B6140">
      <w:pPr>
        <w:pStyle w:val="Heading1"/>
      </w:pPr>
    </w:p>
    <w:p w:rsidR="00282009" w:rsidRDefault="00282009" w:rsidP="00282009">
      <w:pPr>
        <w:pStyle w:val="ListBullet"/>
        <w:numPr>
          <w:ilvl w:val="0"/>
          <w:numId w:val="0"/>
        </w:numP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2009" w:rsidRPr="00873A26" w:rsidRDefault="00282009" w:rsidP="00282009">
      <w:pPr>
        <w:pStyle w:val="ListBullet"/>
        <w:numPr>
          <w:ilvl w:val="0"/>
          <w:numId w:val="0"/>
        </w:numPr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3A26" w:rsidRPr="00873A26" w:rsidRDefault="00873A26" w:rsidP="00282009">
      <w:pPr>
        <w:pStyle w:val="ListBullet"/>
        <w:numPr>
          <w:ilvl w:val="0"/>
          <w:numId w:val="0"/>
        </w:numPr>
        <w:ind w:left="360"/>
        <w:rPr>
          <w:color w:val="1D824C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3A26" w:rsidRPr="00873A2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156" w:rsidRDefault="00A51156" w:rsidP="0068194B">
      <w:r>
        <w:separator/>
      </w:r>
    </w:p>
    <w:p w:rsidR="00A51156" w:rsidRDefault="00A51156"/>
    <w:p w:rsidR="00A51156" w:rsidRDefault="00A51156"/>
  </w:endnote>
  <w:endnote w:type="continuationSeparator" w:id="0">
    <w:p w:rsidR="00A51156" w:rsidRDefault="00A51156" w:rsidP="0068194B">
      <w:r>
        <w:continuationSeparator/>
      </w:r>
    </w:p>
    <w:p w:rsidR="00A51156" w:rsidRDefault="00A51156"/>
    <w:p w:rsidR="00A51156" w:rsidRDefault="00A511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4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156" w:rsidRDefault="00A51156" w:rsidP="0068194B">
      <w:r>
        <w:separator/>
      </w:r>
    </w:p>
    <w:p w:rsidR="00A51156" w:rsidRDefault="00A51156"/>
    <w:p w:rsidR="00A51156" w:rsidRDefault="00A51156"/>
  </w:footnote>
  <w:footnote w:type="continuationSeparator" w:id="0">
    <w:p w:rsidR="00A51156" w:rsidRDefault="00A51156" w:rsidP="0068194B">
      <w:r>
        <w:continuationSeparator/>
      </w:r>
    </w:p>
    <w:p w:rsidR="00A51156" w:rsidRDefault="00A51156"/>
    <w:p w:rsidR="00A51156" w:rsidRDefault="00A511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F34E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0A21E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181709"/>
    <w:multiLevelType w:val="hybridMultilevel"/>
    <w:tmpl w:val="C4686582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8F3EEB"/>
    <w:multiLevelType w:val="hybridMultilevel"/>
    <w:tmpl w:val="0FC0883C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DQ2MTI1MDUyMzdS0lEKTi0uzszPAykwqgUAKbRngywAAAA="/>
  </w:docVars>
  <w:rsids>
    <w:rsidRoot w:val="00682922"/>
    <w:rsid w:val="000001EF"/>
    <w:rsid w:val="00007322"/>
    <w:rsid w:val="00007728"/>
    <w:rsid w:val="00024584"/>
    <w:rsid w:val="00024730"/>
    <w:rsid w:val="00055E95"/>
    <w:rsid w:val="0007021F"/>
    <w:rsid w:val="000777F9"/>
    <w:rsid w:val="000B2BA5"/>
    <w:rsid w:val="000B614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009"/>
    <w:rsid w:val="00294998"/>
    <w:rsid w:val="00297F18"/>
    <w:rsid w:val="002A1945"/>
    <w:rsid w:val="002B2958"/>
    <w:rsid w:val="002B3FC8"/>
    <w:rsid w:val="002D23C5"/>
    <w:rsid w:val="002D6137"/>
    <w:rsid w:val="002E5F6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17A"/>
    <w:rsid w:val="004E01EB"/>
    <w:rsid w:val="004E2794"/>
    <w:rsid w:val="00510392"/>
    <w:rsid w:val="00513E2A"/>
    <w:rsid w:val="00562E0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2E68"/>
    <w:rsid w:val="005F4B91"/>
    <w:rsid w:val="005F55D2"/>
    <w:rsid w:val="0062312F"/>
    <w:rsid w:val="00625F2C"/>
    <w:rsid w:val="006333B6"/>
    <w:rsid w:val="006618E9"/>
    <w:rsid w:val="0068194B"/>
    <w:rsid w:val="00682922"/>
    <w:rsid w:val="00692703"/>
    <w:rsid w:val="006A1962"/>
    <w:rsid w:val="006B5D48"/>
    <w:rsid w:val="006B7D7B"/>
    <w:rsid w:val="006C1593"/>
    <w:rsid w:val="006C1A5E"/>
    <w:rsid w:val="006E1507"/>
    <w:rsid w:val="00712D8B"/>
    <w:rsid w:val="007273B7"/>
    <w:rsid w:val="00733E0A"/>
    <w:rsid w:val="007401B2"/>
    <w:rsid w:val="0074403D"/>
    <w:rsid w:val="00746D44"/>
    <w:rsid w:val="007538DC"/>
    <w:rsid w:val="00757803"/>
    <w:rsid w:val="0079206B"/>
    <w:rsid w:val="00796076"/>
    <w:rsid w:val="007A0C51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3A26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0152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156"/>
    <w:rsid w:val="00A51DC5"/>
    <w:rsid w:val="00A53DE1"/>
    <w:rsid w:val="00A615E1"/>
    <w:rsid w:val="00A631B1"/>
    <w:rsid w:val="00A755E8"/>
    <w:rsid w:val="00A93A5D"/>
    <w:rsid w:val="00AB32F8"/>
    <w:rsid w:val="00AB610B"/>
    <w:rsid w:val="00AD360E"/>
    <w:rsid w:val="00AD40FB"/>
    <w:rsid w:val="00AD782D"/>
    <w:rsid w:val="00AE03A4"/>
    <w:rsid w:val="00AE7650"/>
    <w:rsid w:val="00AF615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17C"/>
    <w:rsid w:val="00BB4E51"/>
    <w:rsid w:val="00BD431F"/>
    <w:rsid w:val="00BE423E"/>
    <w:rsid w:val="00BF61AC"/>
    <w:rsid w:val="00C12B52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5444"/>
    <w:rsid w:val="00D305E5"/>
    <w:rsid w:val="00D37CD3"/>
    <w:rsid w:val="00D66A52"/>
    <w:rsid w:val="00D66EFA"/>
    <w:rsid w:val="00D72A2D"/>
    <w:rsid w:val="00D7400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9A4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406F8"/>
  <w15:chartTrackingRefBased/>
  <w15:docId w15:val="{EA18FF0F-CED3-48F8-A4DF-3CD3EB9A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17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LO-normal">
    <w:name w:val="LO-normal"/>
    <w:qFormat/>
    <w:rsid w:val="00682922"/>
    <w:pPr>
      <w:widowControl w:val="0"/>
    </w:pPr>
    <w:rPr>
      <w:rFonts w:ascii="Verdana" w:eastAsia="Verdana" w:hAnsi="Verdana" w:cs="Verdana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2FD2FF0984432F8B9414C5CB8E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82203-42AC-4B94-B7CF-C25F32C0BBB7}"/>
      </w:docPartPr>
      <w:docPartBody>
        <w:p w:rsidR="00B36550" w:rsidRDefault="007B3F67">
          <w:pPr>
            <w:pStyle w:val="4D2FD2FF0984432F8B9414C5CB8E186A"/>
          </w:pPr>
          <w:r w:rsidRPr="00CF1A49">
            <w:t>·</w:t>
          </w:r>
        </w:p>
      </w:docPartBody>
    </w:docPart>
    <w:docPart>
      <w:docPartPr>
        <w:name w:val="1A7C66F10192458592A87509AC7F4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4B41F-9CCD-4C50-A033-18B5E7F4391D}"/>
      </w:docPartPr>
      <w:docPartBody>
        <w:p w:rsidR="00B36550" w:rsidRDefault="007B3F67">
          <w:pPr>
            <w:pStyle w:val="1A7C66F10192458592A87509AC7F464A"/>
          </w:pPr>
          <w:r w:rsidRPr="00CF1A49">
            <w:t>Education</w:t>
          </w:r>
        </w:p>
      </w:docPartBody>
    </w:docPart>
    <w:docPart>
      <w:docPartPr>
        <w:name w:val="867C188753CC4B3CB9C3EB770120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58100-050E-41D3-8278-B77ADF07EC48}"/>
      </w:docPartPr>
      <w:docPartBody>
        <w:p w:rsidR="00B36550" w:rsidRDefault="007B3F67">
          <w:pPr>
            <w:pStyle w:val="867C188753CC4B3CB9C3EB77012000B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8A"/>
    <w:rsid w:val="000B3D85"/>
    <w:rsid w:val="000E0538"/>
    <w:rsid w:val="007B3F67"/>
    <w:rsid w:val="00956F8A"/>
    <w:rsid w:val="00B36550"/>
    <w:rsid w:val="00E0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4E6C0846B74524B4C39215162A0493">
    <w:name w:val="B94E6C0846B74524B4C39215162A049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17D7DC7FF924FE7B8451D6525D516CF">
    <w:name w:val="A17D7DC7FF924FE7B8451D6525D516CF"/>
  </w:style>
  <w:style w:type="paragraph" w:customStyle="1" w:styleId="357781E670CA418D864E3F1AFE140F37">
    <w:name w:val="357781E670CA418D864E3F1AFE140F37"/>
  </w:style>
  <w:style w:type="paragraph" w:customStyle="1" w:styleId="4D2FD2FF0984432F8B9414C5CB8E186A">
    <w:name w:val="4D2FD2FF0984432F8B9414C5CB8E186A"/>
  </w:style>
  <w:style w:type="paragraph" w:customStyle="1" w:styleId="0940F2890A9B48E58E5C16408DDBB45B">
    <w:name w:val="0940F2890A9B48E58E5C16408DDBB45B"/>
  </w:style>
  <w:style w:type="paragraph" w:customStyle="1" w:styleId="D45FE5AC0C0A4DCBB9F337CF013BBBBF">
    <w:name w:val="D45FE5AC0C0A4DCBB9F337CF013BBBBF"/>
  </w:style>
  <w:style w:type="paragraph" w:customStyle="1" w:styleId="EA53ECB55CF8487DB649BE7C5F050B0E">
    <w:name w:val="EA53ECB55CF8487DB649BE7C5F050B0E"/>
  </w:style>
  <w:style w:type="paragraph" w:customStyle="1" w:styleId="A4FCBB6C36D04D9EB9E15F297AC8B181">
    <w:name w:val="A4FCBB6C36D04D9EB9E15F297AC8B181"/>
  </w:style>
  <w:style w:type="paragraph" w:customStyle="1" w:styleId="6535FF28FDDE43AA9DBC3570DCD698BD">
    <w:name w:val="6535FF28FDDE43AA9DBC3570DCD698BD"/>
  </w:style>
  <w:style w:type="paragraph" w:customStyle="1" w:styleId="B12CEEC6DF4840DBBB3A05470FF03ADC">
    <w:name w:val="B12CEEC6DF4840DBBB3A05470FF03ADC"/>
  </w:style>
  <w:style w:type="paragraph" w:customStyle="1" w:styleId="41E9C10A6E65417486B304B3F5C99217">
    <w:name w:val="41E9C10A6E65417486B304B3F5C99217"/>
  </w:style>
  <w:style w:type="paragraph" w:customStyle="1" w:styleId="9331FD72AC5042A688190A0CE93D8D70">
    <w:name w:val="9331FD72AC5042A688190A0CE93D8D70"/>
  </w:style>
  <w:style w:type="paragraph" w:customStyle="1" w:styleId="31D57E2F309149B1B40D3BA251858068">
    <w:name w:val="31D57E2F309149B1B40D3BA251858068"/>
  </w:style>
  <w:style w:type="paragraph" w:customStyle="1" w:styleId="96C16C48FCF04D7AAFFDC5254BD6B0AE">
    <w:name w:val="96C16C48FCF04D7AAFFDC5254BD6B0AE"/>
  </w:style>
  <w:style w:type="paragraph" w:customStyle="1" w:styleId="8900FC7C63CA4014AB8AC7436379C5B7">
    <w:name w:val="8900FC7C63CA4014AB8AC7436379C5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5FA9697285F4E129F754C48CC46F36C">
    <w:name w:val="25FA9697285F4E129F754C48CC46F36C"/>
  </w:style>
  <w:style w:type="paragraph" w:customStyle="1" w:styleId="F0784A135CC7462FA1E91222EA047B41">
    <w:name w:val="F0784A135CC7462FA1E91222EA047B41"/>
  </w:style>
  <w:style w:type="paragraph" w:customStyle="1" w:styleId="A155744570934929A81A04CC7773FD01">
    <w:name w:val="A155744570934929A81A04CC7773FD01"/>
  </w:style>
  <w:style w:type="paragraph" w:customStyle="1" w:styleId="EA9482C8DF8A4172A3CC7DD5EA43B7FC">
    <w:name w:val="EA9482C8DF8A4172A3CC7DD5EA43B7FC"/>
  </w:style>
  <w:style w:type="paragraph" w:customStyle="1" w:styleId="29CD96D11C6B472F87819E90CC283A75">
    <w:name w:val="29CD96D11C6B472F87819E90CC283A75"/>
  </w:style>
  <w:style w:type="paragraph" w:customStyle="1" w:styleId="B16B8F05F9974368B52F1534A9548604">
    <w:name w:val="B16B8F05F9974368B52F1534A9548604"/>
  </w:style>
  <w:style w:type="paragraph" w:customStyle="1" w:styleId="640C5A13E46B4C809933ECD57F72AF2D">
    <w:name w:val="640C5A13E46B4C809933ECD57F72AF2D"/>
  </w:style>
  <w:style w:type="paragraph" w:customStyle="1" w:styleId="1A7C66F10192458592A87509AC7F464A">
    <w:name w:val="1A7C66F10192458592A87509AC7F464A"/>
  </w:style>
  <w:style w:type="paragraph" w:customStyle="1" w:styleId="36190C46D8CF4F50B366D048358AFA02">
    <w:name w:val="36190C46D8CF4F50B366D048358AFA02"/>
  </w:style>
  <w:style w:type="paragraph" w:customStyle="1" w:styleId="EDF6ECABC37A4397A74E4DBD4F738BC2">
    <w:name w:val="EDF6ECABC37A4397A74E4DBD4F738BC2"/>
  </w:style>
  <w:style w:type="paragraph" w:customStyle="1" w:styleId="2DAE32B38F6E4736A08B25B23E79502D">
    <w:name w:val="2DAE32B38F6E4736A08B25B23E79502D"/>
  </w:style>
  <w:style w:type="paragraph" w:customStyle="1" w:styleId="9CD31C7E085A483696D9093EC83F8641">
    <w:name w:val="9CD31C7E085A483696D9093EC83F8641"/>
  </w:style>
  <w:style w:type="paragraph" w:customStyle="1" w:styleId="74D1443EBD3B4AB395647F4DD69BC0EB">
    <w:name w:val="74D1443EBD3B4AB395647F4DD69BC0EB"/>
  </w:style>
  <w:style w:type="paragraph" w:customStyle="1" w:styleId="53E6869600304B20B31C0853270CD1C5">
    <w:name w:val="53E6869600304B20B31C0853270CD1C5"/>
  </w:style>
  <w:style w:type="paragraph" w:customStyle="1" w:styleId="D1720DB3F3074159B7F53FD5ED913AC4">
    <w:name w:val="D1720DB3F3074159B7F53FD5ED913AC4"/>
  </w:style>
  <w:style w:type="paragraph" w:customStyle="1" w:styleId="E50F74FD89704B9D8DA43D8BEBE1A734">
    <w:name w:val="E50F74FD89704B9D8DA43D8BEBE1A734"/>
  </w:style>
  <w:style w:type="paragraph" w:customStyle="1" w:styleId="A0B7C761ADBC40DD9A81DD591E6F48F0">
    <w:name w:val="A0B7C761ADBC40DD9A81DD591E6F48F0"/>
  </w:style>
  <w:style w:type="paragraph" w:customStyle="1" w:styleId="92A8DE32692B4F16BB60A670B87F822F">
    <w:name w:val="92A8DE32692B4F16BB60A670B87F822F"/>
  </w:style>
  <w:style w:type="paragraph" w:customStyle="1" w:styleId="867C188753CC4B3CB9C3EB77012000B5">
    <w:name w:val="867C188753CC4B3CB9C3EB77012000B5"/>
  </w:style>
  <w:style w:type="paragraph" w:customStyle="1" w:styleId="CA00CF74874D474C91AE4EC3F795996B">
    <w:name w:val="CA00CF74874D474C91AE4EC3F795996B"/>
  </w:style>
  <w:style w:type="paragraph" w:customStyle="1" w:styleId="87BE9D60E35B438DA5A2909A8916B4C8">
    <w:name w:val="87BE9D60E35B438DA5A2909A8916B4C8"/>
  </w:style>
  <w:style w:type="paragraph" w:customStyle="1" w:styleId="5E9C1300B9A04F9C934C65FB012BA675">
    <w:name w:val="5E9C1300B9A04F9C934C65FB012BA675"/>
  </w:style>
  <w:style w:type="paragraph" w:customStyle="1" w:styleId="8C8702A4ED2F45A28B3B051134B11CC7">
    <w:name w:val="8C8702A4ED2F45A28B3B051134B11CC7"/>
  </w:style>
  <w:style w:type="paragraph" w:customStyle="1" w:styleId="6F45AE65FD3443B19053034DFC264A47">
    <w:name w:val="6F45AE65FD3443B19053034DFC264A47"/>
  </w:style>
  <w:style w:type="paragraph" w:customStyle="1" w:styleId="258DB04C88BB4B27BF1FE102F0B7778E">
    <w:name w:val="258DB04C88BB4B27BF1FE102F0B7778E"/>
  </w:style>
  <w:style w:type="paragraph" w:customStyle="1" w:styleId="EFAC384A2C5340F8BEFF7F5649725AD0">
    <w:name w:val="EFAC384A2C5340F8BEFF7F5649725AD0"/>
  </w:style>
  <w:style w:type="paragraph" w:customStyle="1" w:styleId="AEF63AEC4B6B438BAE7D023592BCF5E3">
    <w:name w:val="AEF63AEC4B6B438BAE7D023592BCF5E3"/>
    <w:rsid w:val="00956F8A"/>
  </w:style>
  <w:style w:type="paragraph" w:customStyle="1" w:styleId="0100732D7CC2407D9B22F376831F262B">
    <w:name w:val="0100732D7CC2407D9B22F376831F262B"/>
    <w:rsid w:val="00956F8A"/>
  </w:style>
  <w:style w:type="paragraph" w:customStyle="1" w:styleId="620541B87AF84EBA967213D60C2D4013">
    <w:name w:val="620541B87AF84EBA967213D60C2D4013"/>
    <w:rsid w:val="00956F8A"/>
  </w:style>
  <w:style w:type="paragraph" w:customStyle="1" w:styleId="CEA4C248340440C88AAD98F4799CA1D1">
    <w:name w:val="CEA4C248340440C88AAD98F4799CA1D1"/>
    <w:rsid w:val="00956F8A"/>
  </w:style>
  <w:style w:type="paragraph" w:customStyle="1" w:styleId="AEBBC0792FC04084A800F3C6AF1F45CF">
    <w:name w:val="AEBBC0792FC04084A800F3C6AF1F45CF"/>
    <w:rsid w:val="00956F8A"/>
  </w:style>
  <w:style w:type="paragraph" w:customStyle="1" w:styleId="0B4EA34C28C14FCE80567F878675A0D3">
    <w:name w:val="0B4EA34C28C14FCE80567F878675A0D3"/>
    <w:rsid w:val="00956F8A"/>
  </w:style>
  <w:style w:type="paragraph" w:customStyle="1" w:styleId="F23E01DDC3F6448B9EB424EEA9CF586A">
    <w:name w:val="F23E01DDC3F6448B9EB424EEA9CF586A"/>
    <w:rsid w:val="00956F8A"/>
  </w:style>
  <w:style w:type="paragraph" w:customStyle="1" w:styleId="87589A123D3F4C75B5865B20893654C3">
    <w:name w:val="87589A123D3F4C75B5865B20893654C3"/>
    <w:rsid w:val="00B36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11</cp:revision>
  <dcterms:created xsi:type="dcterms:W3CDTF">2020-02-24T08:09:00Z</dcterms:created>
  <dcterms:modified xsi:type="dcterms:W3CDTF">2020-02-28T04:27:00Z</dcterms:modified>
  <cp:category/>
</cp:coreProperties>
</file>
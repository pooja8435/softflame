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D695AA7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5B557A3" w14:textId="4DA131DF" w:rsidR="001B2ABD" w:rsidRDefault="00981891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5462862" wp14:editId="609EF81C">
                  <wp:extent cx="1242060" cy="16306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163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8EFC64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19594BC" w14:textId="12E8405D" w:rsidR="001B2ABD" w:rsidRPr="008F63D2" w:rsidRDefault="00DD27AB" w:rsidP="001B2ABD">
            <w:pPr>
              <w:pStyle w:val="Title"/>
              <w:rPr>
                <w:rFonts w:ascii="Arial" w:hAnsi="Arial" w:cs="Arial"/>
                <w:sz w:val="82"/>
                <w:szCs w:val="82"/>
              </w:rPr>
            </w:pPr>
            <w:r w:rsidRPr="008F63D2">
              <w:rPr>
                <w:rFonts w:ascii="Arial" w:hAnsi="Arial" w:cs="Arial"/>
                <w:sz w:val="82"/>
                <w:szCs w:val="82"/>
              </w:rPr>
              <w:t>prayag poduval</w:t>
            </w:r>
          </w:p>
          <w:p w14:paraId="4277EA6E" w14:textId="7337D5E0" w:rsidR="001B2ABD" w:rsidRPr="008F63D2" w:rsidRDefault="00981891" w:rsidP="00981891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8F63D2">
              <w:rPr>
                <w:rFonts w:ascii="Arial" w:hAnsi="Arial" w:cs="Arial"/>
                <w:b/>
                <w:bCs/>
                <w:sz w:val="36"/>
                <w:szCs w:val="36"/>
              </w:rPr>
              <w:t>B.E. Computer Engineering</w:t>
            </w:r>
          </w:p>
        </w:tc>
      </w:tr>
      <w:tr w:rsidR="001B2ABD" w14:paraId="18FFFE06" w14:textId="77777777" w:rsidTr="001B2ABD">
        <w:tc>
          <w:tcPr>
            <w:tcW w:w="3600" w:type="dxa"/>
          </w:tcPr>
          <w:p w14:paraId="1DC7603C" w14:textId="3451A7E2" w:rsidR="001B2ABD" w:rsidRPr="00614293" w:rsidRDefault="00B208C4" w:rsidP="00036450">
            <w:pPr>
              <w:pStyle w:val="Heading3"/>
              <w:rPr>
                <w:rFonts w:ascii="Arial" w:hAnsi="Arial" w:cs="Arial"/>
              </w:rPr>
            </w:pPr>
            <w:r w:rsidRPr="00614293">
              <w:rPr>
                <w:rFonts w:ascii="Arial" w:hAnsi="Arial" w:cs="Arial"/>
              </w:rPr>
              <w:t>SOFT SKILLS</w:t>
            </w:r>
          </w:p>
          <w:p w14:paraId="617DD1A1" w14:textId="77777777" w:rsidR="008F63D2" w:rsidRPr="008F63D2" w:rsidRDefault="00B208C4" w:rsidP="00B208C4">
            <w:pPr>
              <w:rPr>
                <w:rFonts w:ascii="Arial" w:eastAsia="Times New Roman" w:hAnsi="Arial" w:cs="Arial"/>
                <w:sz w:val="22"/>
                <w:lang w:eastAsia="en-IN"/>
              </w:rPr>
            </w:pPr>
            <w:r w:rsidRPr="008F63D2">
              <w:rPr>
                <w:rFonts w:ascii="Arial" w:eastAsia="Times New Roman" w:hAnsi="Arial" w:cs="Arial"/>
                <w:sz w:val="22"/>
                <w:lang w:eastAsia="en-IN"/>
              </w:rPr>
              <w:t>-</w:t>
            </w:r>
            <w:r w:rsidR="008F63D2" w:rsidRPr="008F63D2">
              <w:rPr>
                <w:rFonts w:ascii="Arial" w:eastAsia="Times New Roman" w:hAnsi="Arial" w:cs="Arial"/>
                <w:sz w:val="22"/>
                <w:lang w:eastAsia="en-IN"/>
              </w:rPr>
              <w:t xml:space="preserve"> </w:t>
            </w:r>
            <w:r w:rsidRPr="008F63D2">
              <w:rPr>
                <w:rFonts w:ascii="Arial" w:eastAsia="Times New Roman" w:hAnsi="Arial" w:cs="Arial"/>
                <w:sz w:val="22"/>
                <w:lang w:eastAsia="en-IN"/>
              </w:rPr>
              <w:t>Problem Solving and Logical</w:t>
            </w:r>
          </w:p>
          <w:p w14:paraId="2F2B99F9" w14:textId="32DFFE1B" w:rsidR="00B208C4" w:rsidRPr="008F63D2" w:rsidRDefault="008F63D2" w:rsidP="00B208C4">
            <w:pPr>
              <w:rPr>
                <w:rFonts w:ascii="Arial" w:eastAsia="Times New Roman" w:hAnsi="Arial" w:cs="Arial"/>
                <w:sz w:val="22"/>
                <w:lang w:eastAsia="en-IN"/>
              </w:rPr>
            </w:pPr>
            <w:r w:rsidRPr="008F63D2">
              <w:rPr>
                <w:rFonts w:ascii="Arial" w:eastAsia="Times New Roman" w:hAnsi="Arial" w:cs="Arial"/>
                <w:sz w:val="22"/>
                <w:lang w:eastAsia="en-IN"/>
              </w:rPr>
              <w:t xml:space="preserve"> </w:t>
            </w:r>
            <w:r w:rsidR="00B208C4" w:rsidRPr="008F63D2">
              <w:rPr>
                <w:rFonts w:ascii="Arial" w:eastAsia="Times New Roman" w:hAnsi="Arial" w:cs="Arial"/>
                <w:sz w:val="22"/>
                <w:lang w:eastAsia="en-IN"/>
              </w:rPr>
              <w:t xml:space="preserve"> Thinking.</w:t>
            </w:r>
            <w:r w:rsidR="002F1791" w:rsidRPr="008F63D2">
              <w:rPr>
                <w:rFonts w:ascii="Arial" w:eastAsia="Times New Roman" w:hAnsi="Arial" w:cs="Arial"/>
                <w:sz w:val="22"/>
                <w:lang w:eastAsia="en-IN"/>
              </w:rPr>
              <w:t> </w:t>
            </w:r>
            <w:r w:rsidR="002F1791" w:rsidRPr="008F63D2">
              <w:rPr>
                <w:rFonts w:ascii="Arial" w:eastAsia="Times New Roman" w:hAnsi="Arial" w:cs="Arial"/>
                <w:sz w:val="22"/>
                <w:lang w:eastAsia="en-IN"/>
              </w:rPr>
              <w:br/>
              <w:t>- Supportive team player</w:t>
            </w:r>
            <w:r w:rsidR="00332B59" w:rsidRPr="008F63D2">
              <w:rPr>
                <w:rFonts w:ascii="Arial" w:eastAsia="Times New Roman" w:hAnsi="Arial" w:cs="Arial"/>
                <w:sz w:val="22"/>
                <w:lang w:eastAsia="en-IN"/>
              </w:rPr>
              <w:t>.</w:t>
            </w:r>
          </w:p>
          <w:p w14:paraId="44B3F097" w14:textId="77777777" w:rsidR="008F63D2" w:rsidRPr="008F63D2" w:rsidRDefault="00B208C4" w:rsidP="00B208C4">
            <w:pPr>
              <w:rPr>
                <w:rFonts w:ascii="Arial" w:eastAsia="Times New Roman" w:hAnsi="Arial" w:cs="Arial"/>
                <w:sz w:val="22"/>
                <w:lang w:eastAsia="en-IN"/>
              </w:rPr>
            </w:pPr>
            <w:r w:rsidRPr="008F63D2">
              <w:rPr>
                <w:rFonts w:ascii="Arial" w:eastAsia="Times New Roman" w:hAnsi="Arial" w:cs="Arial"/>
                <w:sz w:val="22"/>
                <w:lang w:eastAsia="en-IN"/>
              </w:rPr>
              <w:t>- Excellent Written and Verbal</w:t>
            </w:r>
          </w:p>
          <w:p w14:paraId="4856F6B6" w14:textId="77777777" w:rsidR="008F63D2" w:rsidRPr="008F63D2" w:rsidRDefault="00B208C4" w:rsidP="00B208C4">
            <w:pPr>
              <w:rPr>
                <w:rFonts w:ascii="Arial" w:eastAsia="Times New Roman" w:hAnsi="Arial" w:cs="Arial"/>
                <w:sz w:val="22"/>
                <w:lang w:eastAsia="en-IN"/>
              </w:rPr>
            </w:pPr>
            <w:r w:rsidRPr="008F63D2">
              <w:rPr>
                <w:rFonts w:ascii="Arial" w:eastAsia="Times New Roman" w:hAnsi="Arial" w:cs="Arial"/>
                <w:sz w:val="22"/>
                <w:lang w:eastAsia="en-IN"/>
              </w:rPr>
              <w:t xml:space="preserve">  </w:t>
            </w:r>
            <w:r w:rsidR="008F63D2" w:rsidRPr="008F63D2">
              <w:rPr>
                <w:rFonts w:ascii="Arial" w:eastAsia="Times New Roman" w:hAnsi="Arial" w:cs="Arial"/>
                <w:sz w:val="22"/>
                <w:lang w:eastAsia="en-IN"/>
              </w:rPr>
              <w:t>Co</w:t>
            </w:r>
            <w:r w:rsidRPr="008F63D2">
              <w:rPr>
                <w:rFonts w:ascii="Arial" w:eastAsia="Times New Roman" w:hAnsi="Arial" w:cs="Arial"/>
                <w:sz w:val="22"/>
                <w:lang w:eastAsia="en-IN"/>
              </w:rPr>
              <w:t>mmunication.</w:t>
            </w:r>
            <w:r w:rsidR="002F1791" w:rsidRPr="008F63D2">
              <w:rPr>
                <w:rFonts w:ascii="Arial" w:eastAsia="Times New Roman" w:hAnsi="Arial" w:cs="Arial"/>
                <w:sz w:val="22"/>
                <w:lang w:eastAsia="en-IN"/>
              </w:rPr>
              <w:br/>
              <w:t>- Versatile &amp; can quickly adapt to</w:t>
            </w:r>
          </w:p>
          <w:p w14:paraId="64FE3379" w14:textId="4B439077" w:rsidR="00B208C4" w:rsidRPr="008F63D2" w:rsidRDefault="008F63D2" w:rsidP="00B208C4">
            <w:pPr>
              <w:rPr>
                <w:rFonts w:ascii="Arial" w:eastAsia="Times New Roman" w:hAnsi="Arial" w:cs="Arial"/>
                <w:sz w:val="22"/>
                <w:lang w:eastAsia="en-IN"/>
              </w:rPr>
            </w:pPr>
            <w:r w:rsidRPr="008F63D2">
              <w:rPr>
                <w:rFonts w:ascii="Arial" w:eastAsia="Times New Roman" w:hAnsi="Arial" w:cs="Arial"/>
                <w:sz w:val="22"/>
                <w:lang w:eastAsia="en-IN"/>
              </w:rPr>
              <w:t xml:space="preserve"> </w:t>
            </w:r>
            <w:r w:rsidR="002F1791" w:rsidRPr="008F63D2">
              <w:rPr>
                <w:rFonts w:ascii="Arial" w:eastAsia="Times New Roman" w:hAnsi="Arial" w:cs="Arial"/>
                <w:sz w:val="22"/>
                <w:lang w:eastAsia="en-IN"/>
              </w:rPr>
              <w:t xml:space="preserve"> changes</w:t>
            </w:r>
            <w:r w:rsidR="00332B59" w:rsidRPr="008F63D2">
              <w:rPr>
                <w:rFonts w:ascii="Arial" w:eastAsia="Times New Roman" w:hAnsi="Arial" w:cs="Arial"/>
                <w:sz w:val="22"/>
                <w:lang w:eastAsia="en-IN"/>
              </w:rPr>
              <w:t>.</w:t>
            </w:r>
          </w:p>
          <w:p w14:paraId="1806DB54" w14:textId="77777777" w:rsidR="00B208C4" w:rsidRPr="008F63D2" w:rsidRDefault="00B208C4" w:rsidP="00B208C4">
            <w:pPr>
              <w:rPr>
                <w:rFonts w:ascii="Arial" w:eastAsia="Times New Roman" w:hAnsi="Arial" w:cs="Arial"/>
                <w:sz w:val="22"/>
                <w:lang w:eastAsia="en-IN"/>
              </w:rPr>
            </w:pPr>
            <w:r w:rsidRPr="008F63D2">
              <w:rPr>
                <w:rFonts w:ascii="Arial" w:eastAsia="Times New Roman" w:hAnsi="Arial" w:cs="Arial"/>
                <w:sz w:val="22"/>
                <w:lang w:eastAsia="en-IN"/>
              </w:rPr>
              <w:t>- Ability to work under pressure.</w:t>
            </w:r>
          </w:p>
          <w:p w14:paraId="6A8B7E3B" w14:textId="77777777" w:rsidR="008F63D2" w:rsidRPr="008F63D2" w:rsidRDefault="00B208C4" w:rsidP="00B208C4">
            <w:pPr>
              <w:rPr>
                <w:rFonts w:ascii="Arial" w:eastAsia="Times New Roman" w:hAnsi="Arial" w:cs="Arial"/>
                <w:sz w:val="22"/>
                <w:lang w:eastAsia="en-IN"/>
              </w:rPr>
            </w:pPr>
            <w:r w:rsidRPr="008F63D2">
              <w:rPr>
                <w:rFonts w:ascii="Arial" w:eastAsia="Times New Roman" w:hAnsi="Arial" w:cs="Arial"/>
                <w:sz w:val="22"/>
                <w:lang w:eastAsia="en-IN"/>
              </w:rPr>
              <w:t>- Time- Management.</w:t>
            </w:r>
            <w:r w:rsidR="002F1791" w:rsidRPr="008F63D2">
              <w:rPr>
                <w:rFonts w:ascii="Arial" w:eastAsia="Times New Roman" w:hAnsi="Arial" w:cs="Arial"/>
                <w:sz w:val="22"/>
                <w:lang w:eastAsia="en-IN"/>
              </w:rPr>
              <w:t> </w:t>
            </w:r>
            <w:r w:rsidR="002F1791" w:rsidRPr="008F63D2">
              <w:rPr>
                <w:rFonts w:ascii="Arial" w:eastAsia="Times New Roman" w:hAnsi="Arial" w:cs="Arial"/>
                <w:sz w:val="22"/>
                <w:lang w:eastAsia="en-IN"/>
              </w:rPr>
              <w:br/>
              <w:t>- Eager for learning and</w:t>
            </w:r>
          </w:p>
          <w:p w14:paraId="04C38DAE" w14:textId="04767B79" w:rsidR="00036450" w:rsidRPr="008F63D2" w:rsidRDefault="002F1791" w:rsidP="00B208C4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F63D2">
              <w:rPr>
                <w:rFonts w:ascii="Arial" w:eastAsia="Times New Roman" w:hAnsi="Arial" w:cs="Arial"/>
                <w:sz w:val="22"/>
                <w:lang w:eastAsia="en-IN"/>
              </w:rPr>
              <w:t xml:space="preserve"> </w:t>
            </w:r>
            <w:r w:rsidR="008F63D2" w:rsidRPr="008F63D2">
              <w:rPr>
                <w:rFonts w:ascii="Arial" w:eastAsia="Times New Roman" w:hAnsi="Arial" w:cs="Arial"/>
                <w:sz w:val="22"/>
                <w:lang w:eastAsia="en-IN"/>
              </w:rPr>
              <w:t xml:space="preserve"> </w:t>
            </w:r>
            <w:r w:rsidRPr="008F63D2">
              <w:rPr>
                <w:rFonts w:ascii="Arial" w:eastAsia="Times New Roman" w:hAnsi="Arial" w:cs="Arial"/>
                <w:sz w:val="22"/>
                <w:lang w:eastAsia="en-IN"/>
              </w:rPr>
              <w:t>contributing to the organization</w:t>
            </w:r>
            <w:r w:rsidR="00332B59" w:rsidRPr="008F63D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.</w:t>
            </w:r>
          </w:p>
          <w:p w14:paraId="22FB85DE" w14:textId="773F6543" w:rsidR="001A42D0" w:rsidRPr="00614293" w:rsidRDefault="001A42D0" w:rsidP="001A42D0">
            <w:pPr>
              <w:pStyle w:val="Heading3"/>
              <w:rPr>
                <w:rFonts w:ascii="Arial" w:hAnsi="Arial" w:cs="Arial"/>
              </w:rPr>
            </w:pPr>
            <w:r w:rsidRPr="00614293">
              <w:rPr>
                <w:rFonts w:ascii="Arial" w:hAnsi="Arial" w:cs="Arial"/>
              </w:rPr>
              <w:t>DATE OF BIRTH</w:t>
            </w:r>
          </w:p>
          <w:p w14:paraId="561CBCAA" w14:textId="2BD78E6E" w:rsidR="001A42D0" w:rsidRPr="008F63D2" w:rsidRDefault="001A42D0" w:rsidP="001A42D0">
            <w:pPr>
              <w:rPr>
                <w:rFonts w:ascii="Arial" w:hAnsi="Arial" w:cs="Arial"/>
                <w:sz w:val="22"/>
              </w:rPr>
            </w:pPr>
            <w:r w:rsidRPr="008F63D2">
              <w:rPr>
                <w:rFonts w:ascii="Arial" w:hAnsi="Arial" w:cs="Arial"/>
                <w:sz w:val="22"/>
              </w:rPr>
              <w:t>08/01/1997</w:t>
            </w:r>
          </w:p>
          <w:sdt>
            <w:sdtPr>
              <w:id w:val="-1954003311"/>
              <w:placeholder>
                <w:docPart w:val="1BAB55DC1884422F96D0C9C651A7F3BE"/>
              </w:placeholder>
              <w:temporary/>
              <w:showingPlcHdr/>
              <w15:appearance w15:val="hidden"/>
            </w:sdtPr>
            <w:sdtEndPr/>
            <w:sdtContent>
              <w:p w14:paraId="09A87016" w14:textId="77777777" w:rsidR="00036450" w:rsidRPr="00CB0055" w:rsidRDefault="00CB0055" w:rsidP="00CB0055">
                <w:pPr>
                  <w:pStyle w:val="Heading3"/>
                </w:pPr>
                <w:r w:rsidRPr="00614293">
                  <w:rPr>
                    <w:rFonts w:ascii="Arial" w:hAnsi="Arial" w:cs="Arial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B6297ECEE1764F6C8427B62C27F6FBAD"/>
              </w:placeholder>
              <w:temporary/>
              <w:showingPlcHdr/>
              <w15:appearance w15:val="hidden"/>
            </w:sdtPr>
            <w:sdtEndPr/>
            <w:sdtContent>
              <w:p w14:paraId="1DE0B83D" w14:textId="77777777" w:rsidR="004D3011" w:rsidRDefault="004D3011" w:rsidP="004D3011">
                <w:r w:rsidRPr="004432CC">
                  <w:rPr>
                    <w:b/>
                    <w:bCs/>
                    <w:sz w:val="22"/>
                  </w:rPr>
                  <w:t>PHONE:</w:t>
                </w:r>
              </w:p>
            </w:sdtContent>
          </w:sdt>
          <w:p w14:paraId="5108B122" w14:textId="77777777" w:rsidR="004D3011" w:rsidRPr="008F63D2" w:rsidRDefault="002F1791" w:rsidP="004D3011">
            <w:pPr>
              <w:rPr>
                <w:rFonts w:ascii="Arial" w:hAnsi="Arial" w:cs="Arial"/>
              </w:rPr>
            </w:pPr>
            <w:r w:rsidRPr="008F63D2">
              <w:rPr>
                <w:rFonts w:ascii="Arial" w:hAnsi="Arial" w:cs="Arial"/>
              </w:rPr>
              <w:t>+</w:t>
            </w:r>
            <w:r w:rsidRPr="008F63D2">
              <w:rPr>
                <w:rFonts w:ascii="Arial" w:hAnsi="Arial" w:cs="Arial"/>
                <w:sz w:val="22"/>
              </w:rPr>
              <w:t>918806079977</w:t>
            </w:r>
          </w:p>
          <w:p w14:paraId="55804F4D" w14:textId="77777777" w:rsidR="004D3011" w:rsidRDefault="004D3011" w:rsidP="004D3011"/>
          <w:p w14:paraId="366F10AB" w14:textId="77777777" w:rsidR="002F1791" w:rsidRPr="004432CC" w:rsidRDefault="002F1791" w:rsidP="002F1791">
            <w:pPr>
              <w:rPr>
                <w:sz w:val="20"/>
                <w:szCs w:val="20"/>
              </w:rPr>
            </w:pPr>
            <w:r w:rsidRPr="004432CC">
              <w:rPr>
                <w:b/>
                <w:bCs/>
                <w:sz w:val="22"/>
              </w:rPr>
              <w:t>EMAIL</w:t>
            </w:r>
            <w:r w:rsidRPr="004432CC">
              <w:rPr>
                <w:sz w:val="20"/>
                <w:szCs w:val="20"/>
              </w:rPr>
              <w:t xml:space="preserve">: </w:t>
            </w:r>
            <w:r w:rsidRPr="008F63D2">
              <w:rPr>
                <w:rFonts w:ascii="Arial" w:hAnsi="Arial" w:cs="Arial"/>
                <w:sz w:val="22"/>
              </w:rPr>
              <w:t>prayagpoduval@gmail.com</w:t>
            </w:r>
          </w:p>
          <w:p w14:paraId="5DDF45D6" w14:textId="77777777" w:rsidR="002F1791" w:rsidRPr="004432CC" w:rsidRDefault="002F1791" w:rsidP="002F1791">
            <w:pPr>
              <w:rPr>
                <w:sz w:val="20"/>
                <w:szCs w:val="20"/>
              </w:rPr>
            </w:pPr>
          </w:p>
          <w:p w14:paraId="59871B27" w14:textId="7F9DA4E8" w:rsidR="004432CC" w:rsidRPr="004432CC" w:rsidRDefault="002F1791" w:rsidP="004D3011">
            <w:pPr>
              <w:rPr>
                <w:b/>
                <w:bCs/>
              </w:rPr>
            </w:pPr>
            <w:r w:rsidRPr="004432CC">
              <w:rPr>
                <w:b/>
                <w:bCs/>
                <w:sz w:val="22"/>
              </w:rPr>
              <w:t>A</w:t>
            </w:r>
            <w:r w:rsidR="00614293">
              <w:rPr>
                <w:b/>
                <w:bCs/>
                <w:sz w:val="22"/>
              </w:rPr>
              <w:t>DDRESS</w:t>
            </w:r>
            <w:bookmarkStart w:id="0" w:name="_GoBack"/>
            <w:bookmarkEnd w:id="0"/>
            <w:r w:rsidRPr="004432CC">
              <w:rPr>
                <w:b/>
                <w:bCs/>
              </w:rPr>
              <w:t xml:space="preserve">: </w:t>
            </w:r>
          </w:p>
          <w:p w14:paraId="2F297D0A" w14:textId="7EF8F9D1" w:rsidR="004D3011" w:rsidRPr="008F63D2" w:rsidRDefault="002F1791" w:rsidP="004D3011">
            <w:pPr>
              <w:rPr>
                <w:rFonts w:ascii="Arial" w:hAnsi="Arial" w:cs="Arial"/>
                <w:sz w:val="22"/>
              </w:rPr>
            </w:pPr>
            <w:r w:rsidRPr="008F63D2">
              <w:rPr>
                <w:rFonts w:ascii="Arial" w:hAnsi="Arial" w:cs="Arial"/>
                <w:sz w:val="22"/>
              </w:rPr>
              <w:t>Aster, Silver Valley, Wanowrie, Pune 411040</w:t>
            </w:r>
            <w:r w:rsidR="00DD141D" w:rsidRPr="008F63D2">
              <w:rPr>
                <w:rFonts w:ascii="Arial" w:hAnsi="Arial" w:cs="Arial"/>
                <w:sz w:val="22"/>
              </w:rPr>
              <w:t>, Maharashtra, India.</w:t>
            </w:r>
          </w:p>
        </w:tc>
        <w:tc>
          <w:tcPr>
            <w:tcW w:w="720" w:type="dxa"/>
          </w:tcPr>
          <w:p w14:paraId="65AEA24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3701A30A705741A8B9854D36BBDBC3D8"/>
              </w:placeholder>
              <w:temporary/>
              <w:showingPlcHdr/>
              <w15:appearance w15:val="hidden"/>
            </w:sdtPr>
            <w:sdtEndPr/>
            <w:sdtContent>
              <w:p w14:paraId="7793653C" w14:textId="77777777" w:rsidR="001B2ABD" w:rsidRDefault="00E25A26" w:rsidP="00036450">
                <w:pPr>
                  <w:pStyle w:val="Heading2"/>
                </w:pPr>
                <w:r w:rsidRPr="008F63D2">
                  <w:rPr>
                    <w:rFonts w:ascii="Arial" w:hAnsi="Arial" w:cs="Arial"/>
                  </w:rPr>
                  <w:t>EDUCATION</w:t>
                </w:r>
              </w:p>
            </w:sdtContent>
          </w:sdt>
          <w:p w14:paraId="6C9FB5E4" w14:textId="77777777" w:rsidR="002F1791" w:rsidRPr="008F63D2" w:rsidRDefault="002F1791" w:rsidP="00B359E4">
            <w:pPr>
              <w:pStyle w:val="Heading4"/>
              <w:rPr>
                <w:rFonts w:ascii="Arial" w:hAnsi="Arial" w:cs="Arial"/>
                <w:sz w:val="22"/>
              </w:rPr>
            </w:pPr>
            <w:r w:rsidRPr="008F63D2">
              <w:rPr>
                <w:rFonts w:ascii="Arial" w:hAnsi="Arial" w:cs="Arial"/>
                <w:sz w:val="22"/>
              </w:rPr>
              <w:t>Bachelor of Engineering</w:t>
            </w:r>
            <w:r w:rsidR="00200E8B" w:rsidRPr="008F63D2">
              <w:rPr>
                <w:rFonts w:ascii="Arial" w:hAnsi="Arial" w:cs="Arial"/>
                <w:sz w:val="22"/>
              </w:rPr>
              <w:t xml:space="preserve"> (Computer)</w:t>
            </w:r>
            <w:r w:rsidRPr="008F63D2">
              <w:rPr>
                <w:rFonts w:ascii="Arial" w:hAnsi="Arial" w:cs="Arial"/>
                <w:sz w:val="22"/>
              </w:rPr>
              <w:t>:</w:t>
            </w:r>
          </w:p>
          <w:p w14:paraId="4611D8D9" w14:textId="77777777" w:rsidR="00036450" w:rsidRPr="008F63D2" w:rsidRDefault="00200E8B" w:rsidP="00B359E4">
            <w:pPr>
              <w:pStyle w:val="Heading4"/>
              <w:rPr>
                <w:rFonts w:ascii="Arial" w:hAnsi="Arial" w:cs="Arial"/>
                <w:sz w:val="22"/>
              </w:rPr>
            </w:pPr>
            <w:r w:rsidRPr="008F63D2">
              <w:rPr>
                <w:rFonts w:ascii="Arial" w:hAnsi="Arial" w:cs="Arial"/>
                <w:sz w:val="22"/>
              </w:rPr>
              <w:t xml:space="preserve">College: </w:t>
            </w:r>
            <w:r w:rsidR="002F1791" w:rsidRPr="008F63D2">
              <w:rPr>
                <w:rFonts w:ascii="Arial" w:hAnsi="Arial" w:cs="Arial"/>
                <w:sz w:val="22"/>
              </w:rPr>
              <w:t>AISSMS College of Engineering, Pune</w:t>
            </w:r>
          </w:p>
          <w:p w14:paraId="35B8E1C3" w14:textId="77777777" w:rsidR="00036450" w:rsidRPr="008F63D2" w:rsidRDefault="00200E8B" w:rsidP="00B359E4">
            <w:pPr>
              <w:pStyle w:val="Date"/>
              <w:rPr>
                <w:rFonts w:ascii="Arial" w:hAnsi="Arial" w:cs="Arial"/>
                <w:sz w:val="22"/>
              </w:rPr>
            </w:pPr>
            <w:r w:rsidRPr="008F63D2">
              <w:rPr>
                <w:rFonts w:ascii="Arial" w:hAnsi="Arial" w:cs="Arial"/>
                <w:b/>
                <w:bCs/>
                <w:sz w:val="22"/>
              </w:rPr>
              <w:t>Course Completion:</w:t>
            </w:r>
            <w:r w:rsidRPr="008F63D2">
              <w:rPr>
                <w:rFonts w:ascii="Arial" w:hAnsi="Arial" w:cs="Arial"/>
                <w:sz w:val="22"/>
              </w:rPr>
              <w:t xml:space="preserve"> July 2019</w:t>
            </w:r>
          </w:p>
          <w:p w14:paraId="10B9C305" w14:textId="77777777" w:rsidR="00200E8B" w:rsidRPr="008F63D2" w:rsidRDefault="00200E8B" w:rsidP="00200E8B">
            <w:pPr>
              <w:rPr>
                <w:rFonts w:ascii="Arial" w:hAnsi="Arial" w:cs="Arial"/>
                <w:sz w:val="22"/>
              </w:rPr>
            </w:pPr>
            <w:r w:rsidRPr="008F63D2">
              <w:rPr>
                <w:rFonts w:ascii="Arial" w:hAnsi="Arial" w:cs="Arial"/>
                <w:b/>
                <w:bCs/>
                <w:sz w:val="22"/>
              </w:rPr>
              <w:t>Final Year SGPA:</w:t>
            </w:r>
            <w:r w:rsidRPr="008F63D2">
              <w:rPr>
                <w:rFonts w:ascii="Arial" w:hAnsi="Arial" w:cs="Arial"/>
                <w:sz w:val="22"/>
              </w:rPr>
              <w:t xml:space="preserve"> 7.39</w:t>
            </w:r>
          </w:p>
          <w:p w14:paraId="417B4DBD" w14:textId="77777777" w:rsidR="002F1791" w:rsidRPr="008F63D2" w:rsidRDefault="002F1791" w:rsidP="002F1791">
            <w:pPr>
              <w:rPr>
                <w:rFonts w:ascii="Arial" w:hAnsi="Arial" w:cs="Arial"/>
                <w:sz w:val="22"/>
              </w:rPr>
            </w:pPr>
            <w:r w:rsidRPr="008F63D2">
              <w:rPr>
                <w:rFonts w:ascii="Arial" w:hAnsi="Arial" w:cs="Arial"/>
                <w:b/>
                <w:bCs/>
                <w:sz w:val="22"/>
              </w:rPr>
              <w:t>CGPA</w:t>
            </w:r>
            <w:r w:rsidR="00200E8B" w:rsidRPr="008F63D2">
              <w:rPr>
                <w:rFonts w:ascii="Arial" w:hAnsi="Arial" w:cs="Arial"/>
                <w:b/>
                <w:bCs/>
                <w:sz w:val="22"/>
              </w:rPr>
              <w:t>:</w:t>
            </w:r>
            <w:r w:rsidR="00200E8B" w:rsidRPr="008F63D2">
              <w:rPr>
                <w:rFonts w:ascii="Arial" w:hAnsi="Arial" w:cs="Arial"/>
                <w:sz w:val="22"/>
              </w:rPr>
              <w:t xml:space="preserve"> </w:t>
            </w:r>
            <w:r w:rsidRPr="008F63D2">
              <w:rPr>
                <w:rFonts w:ascii="Arial" w:hAnsi="Arial" w:cs="Arial"/>
                <w:sz w:val="22"/>
              </w:rPr>
              <w:t>5.83</w:t>
            </w:r>
          </w:p>
          <w:p w14:paraId="32622AF8" w14:textId="77777777" w:rsidR="004D3011" w:rsidRPr="008F63D2" w:rsidRDefault="004D3011" w:rsidP="00036450">
            <w:pPr>
              <w:rPr>
                <w:rFonts w:ascii="Arial" w:hAnsi="Arial" w:cs="Arial"/>
                <w:sz w:val="22"/>
              </w:rPr>
            </w:pPr>
          </w:p>
          <w:p w14:paraId="7B1747BA" w14:textId="77777777" w:rsidR="00036450" w:rsidRPr="008F63D2" w:rsidRDefault="004432CC" w:rsidP="00B359E4">
            <w:pPr>
              <w:pStyle w:val="Heading4"/>
              <w:rPr>
                <w:rFonts w:ascii="Arial" w:hAnsi="Arial" w:cs="Arial"/>
                <w:sz w:val="22"/>
              </w:rPr>
            </w:pPr>
            <w:r w:rsidRPr="008F63D2">
              <w:rPr>
                <w:rFonts w:ascii="Arial" w:hAnsi="Arial" w:cs="Arial"/>
                <w:sz w:val="22"/>
              </w:rPr>
              <w:t xml:space="preserve">12th </w:t>
            </w:r>
            <w:r w:rsidR="002F1791" w:rsidRPr="008F63D2">
              <w:rPr>
                <w:rFonts w:ascii="Arial" w:hAnsi="Arial" w:cs="Arial"/>
                <w:sz w:val="22"/>
              </w:rPr>
              <w:t>Grade Science:</w:t>
            </w:r>
          </w:p>
          <w:p w14:paraId="4727B064" w14:textId="77777777" w:rsidR="00036450" w:rsidRPr="008F63D2" w:rsidRDefault="00200E8B" w:rsidP="002F1791">
            <w:pPr>
              <w:rPr>
                <w:rFonts w:ascii="Arial" w:hAnsi="Arial" w:cs="Arial"/>
                <w:b/>
                <w:bCs/>
                <w:sz w:val="22"/>
              </w:rPr>
            </w:pPr>
            <w:r w:rsidRPr="008F63D2">
              <w:rPr>
                <w:rFonts w:ascii="Arial" w:hAnsi="Arial" w:cs="Arial"/>
                <w:b/>
                <w:bCs/>
                <w:sz w:val="22"/>
              </w:rPr>
              <w:t xml:space="preserve">School: </w:t>
            </w:r>
            <w:r w:rsidR="002F1791" w:rsidRPr="008F63D2">
              <w:rPr>
                <w:rFonts w:ascii="Arial" w:hAnsi="Arial" w:cs="Arial"/>
                <w:b/>
                <w:bCs/>
                <w:sz w:val="22"/>
              </w:rPr>
              <w:t>City International School, Pune</w:t>
            </w:r>
          </w:p>
          <w:p w14:paraId="58A6D60D" w14:textId="77777777" w:rsidR="002F1791" w:rsidRPr="008F63D2" w:rsidRDefault="00200E8B" w:rsidP="002F1791">
            <w:pPr>
              <w:rPr>
                <w:rFonts w:ascii="Arial" w:hAnsi="Arial" w:cs="Arial"/>
                <w:sz w:val="22"/>
              </w:rPr>
            </w:pPr>
            <w:r w:rsidRPr="008F63D2">
              <w:rPr>
                <w:rFonts w:ascii="Arial" w:hAnsi="Arial" w:cs="Arial"/>
                <w:b/>
                <w:bCs/>
                <w:sz w:val="22"/>
              </w:rPr>
              <w:t xml:space="preserve">Course Completion: </w:t>
            </w:r>
            <w:r w:rsidRPr="008F63D2">
              <w:rPr>
                <w:rFonts w:ascii="Arial" w:hAnsi="Arial" w:cs="Arial"/>
                <w:sz w:val="22"/>
              </w:rPr>
              <w:t>March 2014</w:t>
            </w:r>
          </w:p>
          <w:p w14:paraId="136E95E1" w14:textId="77777777" w:rsidR="002F1791" w:rsidRPr="008F63D2" w:rsidRDefault="00200E8B" w:rsidP="002F1791">
            <w:pPr>
              <w:rPr>
                <w:rFonts w:ascii="Arial" w:hAnsi="Arial" w:cs="Arial"/>
                <w:b/>
                <w:bCs/>
                <w:sz w:val="22"/>
              </w:rPr>
            </w:pPr>
            <w:r w:rsidRPr="008F63D2">
              <w:rPr>
                <w:rFonts w:ascii="Arial" w:hAnsi="Arial" w:cs="Arial"/>
                <w:b/>
                <w:bCs/>
                <w:sz w:val="22"/>
              </w:rPr>
              <w:t xml:space="preserve">Percentage: </w:t>
            </w:r>
            <w:r w:rsidRPr="008F63D2">
              <w:rPr>
                <w:rFonts w:ascii="Arial" w:hAnsi="Arial" w:cs="Arial"/>
                <w:sz w:val="22"/>
              </w:rPr>
              <w:t>65%</w:t>
            </w:r>
          </w:p>
          <w:p w14:paraId="14789476" w14:textId="77777777" w:rsidR="00036450" w:rsidRPr="008F63D2" w:rsidRDefault="00200E8B" w:rsidP="00036450">
            <w:pPr>
              <w:pStyle w:val="Heading2"/>
              <w:rPr>
                <w:rFonts w:ascii="Arial" w:hAnsi="Arial" w:cs="Arial"/>
              </w:rPr>
            </w:pPr>
            <w:r w:rsidRPr="008F63D2">
              <w:rPr>
                <w:rFonts w:ascii="Arial" w:hAnsi="Arial" w:cs="Arial"/>
              </w:rPr>
              <w:t>Projects</w:t>
            </w:r>
          </w:p>
          <w:p w14:paraId="70E41D6C" w14:textId="19645835" w:rsidR="00036450" w:rsidRPr="008F63D2" w:rsidRDefault="00200E8B" w:rsidP="00B359E4">
            <w:pPr>
              <w:pStyle w:val="Heading4"/>
              <w:rPr>
                <w:rFonts w:ascii="Arial" w:hAnsi="Arial" w:cs="Arial"/>
                <w:bCs/>
                <w:sz w:val="22"/>
              </w:rPr>
            </w:pPr>
            <w:r w:rsidRPr="008F63D2">
              <w:rPr>
                <w:rFonts w:ascii="Arial" w:hAnsi="Arial" w:cs="Arial"/>
                <w:sz w:val="22"/>
              </w:rPr>
              <w:t>E-voting using Blockchain</w:t>
            </w:r>
            <w:r w:rsidR="00036450" w:rsidRPr="008F63D2">
              <w:rPr>
                <w:rFonts w:ascii="Arial" w:hAnsi="Arial" w:cs="Arial"/>
                <w:sz w:val="22"/>
              </w:rPr>
              <w:t xml:space="preserve">  </w:t>
            </w:r>
            <w:r w:rsidRPr="008F63D2">
              <w:rPr>
                <w:rFonts w:ascii="Arial" w:hAnsi="Arial" w:cs="Arial"/>
                <w:sz w:val="22"/>
              </w:rPr>
              <w:t xml:space="preserve">[Java, Solidity, Android Studio, </w:t>
            </w:r>
            <w:r w:rsidR="001A42D0" w:rsidRPr="008F63D2">
              <w:rPr>
                <w:rFonts w:ascii="Arial" w:hAnsi="Arial" w:cs="Arial"/>
                <w:sz w:val="22"/>
              </w:rPr>
              <w:t>Blockchain</w:t>
            </w:r>
            <w:r w:rsidRPr="008F63D2">
              <w:rPr>
                <w:rFonts w:ascii="Arial" w:hAnsi="Arial" w:cs="Arial"/>
                <w:sz w:val="22"/>
              </w:rPr>
              <w:t>]</w:t>
            </w:r>
          </w:p>
          <w:p w14:paraId="7A32670D" w14:textId="0FA64B58" w:rsidR="00036450" w:rsidRPr="008F63D2" w:rsidRDefault="00200E8B" w:rsidP="00270363">
            <w:pPr>
              <w:pStyle w:val="Date"/>
              <w:rPr>
                <w:rFonts w:ascii="Arial" w:hAnsi="Arial" w:cs="Arial"/>
                <w:b/>
                <w:bCs/>
                <w:sz w:val="22"/>
              </w:rPr>
            </w:pPr>
            <w:r w:rsidRPr="008F63D2">
              <w:rPr>
                <w:rFonts w:ascii="Arial" w:hAnsi="Arial" w:cs="Arial"/>
                <w:b/>
                <w:bCs/>
                <w:sz w:val="22"/>
              </w:rPr>
              <w:t>July 2018</w:t>
            </w:r>
            <w:r w:rsidR="00036450" w:rsidRPr="008F63D2">
              <w:rPr>
                <w:rFonts w:ascii="Arial" w:hAnsi="Arial" w:cs="Arial"/>
                <w:b/>
                <w:bCs/>
                <w:sz w:val="22"/>
              </w:rPr>
              <w:t>–</w:t>
            </w:r>
            <w:r w:rsidRPr="008F63D2">
              <w:rPr>
                <w:rFonts w:ascii="Arial" w:hAnsi="Arial" w:cs="Arial"/>
                <w:b/>
                <w:bCs/>
                <w:sz w:val="22"/>
              </w:rPr>
              <w:t>June 2019</w:t>
            </w:r>
          </w:p>
          <w:p w14:paraId="66BEEA7A" w14:textId="79A5303A" w:rsidR="00CA7FF1" w:rsidRPr="008F63D2" w:rsidRDefault="00CA7FF1" w:rsidP="00036450">
            <w:pPr>
              <w:rPr>
                <w:rFonts w:ascii="Arial" w:hAnsi="Arial" w:cs="Arial"/>
                <w:sz w:val="22"/>
              </w:rPr>
            </w:pPr>
            <w:r w:rsidRPr="008F63D2">
              <w:rPr>
                <w:rFonts w:ascii="Arial" w:hAnsi="Arial" w:cs="Arial"/>
                <w:b/>
                <w:bCs/>
                <w:sz w:val="22"/>
              </w:rPr>
              <w:t>Publication</w:t>
            </w:r>
            <w:r w:rsidRPr="008F63D2">
              <w:rPr>
                <w:rFonts w:ascii="Arial" w:hAnsi="Arial" w:cs="Arial"/>
                <w:sz w:val="22"/>
              </w:rPr>
              <w:t>: IJIRST</w:t>
            </w:r>
          </w:p>
          <w:p w14:paraId="5138294A" w14:textId="001E3AB9" w:rsidR="00270363" w:rsidRPr="008F63D2" w:rsidRDefault="00270363" w:rsidP="00036450">
            <w:pPr>
              <w:rPr>
                <w:rFonts w:ascii="Arial" w:hAnsi="Arial" w:cs="Arial"/>
                <w:sz w:val="22"/>
              </w:rPr>
            </w:pPr>
            <w:r w:rsidRPr="008F63D2">
              <w:rPr>
                <w:rFonts w:ascii="Arial" w:hAnsi="Arial" w:cs="Arial"/>
                <w:sz w:val="22"/>
              </w:rPr>
              <w:t>Team Size</w:t>
            </w:r>
            <w:r w:rsidR="00BF5C93" w:rsidRPr="008F63D2">
              <w:rPr>
                <w:rFonts w:ascii="Arial" w:hAnsi="Arial" w:cs="Arial"/>
                <w:sz w:val="22"/>
              </w:rPr>
              <w:t xml:space="preserve"> </w:t>
            </w:r>
            <w:r w:rsidRPr="008F63D2">
              <w:rPr>
                <w:rFonts w:ascii="Arial" w:hAnsi="Arial" w:cs="Arial"/>
                <w:sz w:val="22"/>
              </w:rPr>
              <w:t>-</w:t>
            </w:r>
            <w:r w:rsidR="00BF5C93" w:rsidRPr="008F63D2">
              <w:rPr>
                <w:rFonts w:ascii="Arial" w:hAnsi="Arial" w:cs="Arial"/>
                <w:sz w:val="22"/>
              </w:rPr>
              <w:t xml:space="preserve"> </w:t>
            </w:r>
            <w:r w:rsidRPr="008F63D2">
              <w:rPr>
                <w:rFonts w:ascii="Arial" w:hAnsi="Arial" w:cs="Arial"/>
                <w:sz w:val="22"/>
              </w:rPr>
              <w:t>4</w:t>
            </w:r>
          </w:p>
          <w:p w14:paraId="7AA85322" w14:textId="77777777" w:rsidR="004D3011" w:rsidRPr="008F63D2" w:rsidRDefault="004D3011" w:rsidP="00036450">
            <w:pPr>
              <w:rPr>
                <w:rFonts w:ascii="Arial" w:hAnsi="Arial" w:cs="Arial"/>
                <w:sz w:val="22"/>
              </w:rPr>
            </w:pPr>
          </w:p>
          <w:p w14:paraId="268A3178" w14:textId="77777777" w:rsidR="00200E8B" w:rsidRPr="008F63D2" w:rsidRDefault="00200E8B" w:rsidP="00200E8B">
            <w:pPr>
              <w:shd w:val="clear" w:color="auto" w:fill="FFFFFF"/>
              <w:rPr>
                <w:rFonts w:ascii="Arial" w:hAnsi="Arial" w:cs="Arial"/>
                <w:b/>
                <w:sz w:val="22"/>
              </w:rPr>
            </w:pPr>
            <w:r w:rsidRPr="008F63D2">
              <w:rPr>
                <w:rFonts w:ascii="Arial" w:hAnsi="Arial" w:cs="Arial"/>
                <w:b/>
                <w:sz w:val="22"/>
              </w:rPr>
              <w:t>Bank Account Monitoring [Java, Android Studio]</w:t>
            </w:r>
          </w:p>
          <w:p w14:paraId="1E9894A6" w14:textId="77777777" w:rsidR="004D3011" w:rsidRPr="008F63D2" w:rsidRDefault="00200E8B" w:rsidP="00B359E4">
            <w:pPr>
              <w:pStyle w:val="Date"/>
              <w:rPr>
                <w:rFonts w:ascii="Arial" w:hAnsi="Arial" w:cs="Arial"/>
                <w:b/>
                <w:bCs/>
                <w:sz w:val="22"/>
              </w:rPr>
            </w:pPr>
            <w:r w:rsidRPr="008F63D2">
              <w:rPr>
                <w:rFonts w:ascii="Arial" w:hAnsi="Arial" w:cs="Arial"/>
                <w:b/>
                <w:bCs/>
                <w:sz w:val="22"/>
              </w:rPr>
              <w:t>September 2018</w:t>
            </w:r>
            <w:r w:rsidR="004D3011" w:rsidRPr="008F63D2">
              <w:rPr>
                <w:rFonts w:ascii="Arial" w:hAnsi="Arial" w:cs="Arial"/>
                <w:b/>
                <w:bCs/>
                <w:sz w:val="22"/>
              </w:rPr>
              <w:t>–</w:t>
            </w:r>
            <w:r w:rsidRPr="008F63D2">
              <w:rPr>
                <w:rFonts w:ascii="Arial" w:hAnsi="Arial" w:cs="Arial"/>
                <w:b/>
                <w:bCs/>
                <w:sz w:val="22"/>
              </w:rPr>
              <w:t>October 2018</w:t>
            </w:r>
          </w:p>
          <w:p w14:paraId="5E8B65CA" w14:textId="77777777" w:rsidR="004D3011" w:rsidRPr="008F63D2" w:rsidRDefault="00200E8B" w:rsidP="004D3011">
            <w:pPr>
              <w:rPr>
                <w:rFonts w:ascii="Arial" w:hAnsi="Arial" w:cs="Arial"/>
                <w:sz w:val="22"/>
              </w:rPr>
            </w:pPr>
            <w:r w:rsidRPr="008F63D2">
              <w:rPr>
                <w:rFonts w:ascii="Arial" w:hAnsi="Arial" w:cs="Arial"/>
                <w:sz w:val="22"/>
              </w:rPr>
              <w:t>Team Size - 4</w:t>
            </w:r>
          </w:p>
          <w:p w14:paraId="24CCED25" w14:textId="77777777" w:rsidR="004D3011" w:rsidRPr="008F63D2" w:rsidRDefault="004D3011" w:rsidP="00036450">
            <w:pPr>
              <w:rPr>
                <w:rFonts w:ascii="Arial" w:hAnsi="Arial" w:cs="Arial"/>
                <w:sz w:val="22"/>
              </w:rPr>
            </w:pPr>
          </w:p>
          <w:p w14:paraId="64B27A75" w14:textId="79E7734C" w:rsidR="004D3011" w:rsidRPr="008F63D2" w:rsidRDefault="004432CC" w:rsidP="00B359E4">
            <w:pPr>
              <w:pStyle w:val="Heading4"/>
              <w:rPr>
                <w:rFonts w:ascii="Arial" w:hAnsi="Arial" w:cs="Arial"/>
                <w:bCs/>
                <w:sz w:val="22"/>
              </w:rPr>
            </w:pPr>
            <w:r w:rsidRPr="008F63D2">
              <w:rPr>
                <w:rFonts w:ascii="Arial" w:hAnsi="Arial" w:cs="Arial"/>
                <w:sz w:val="22"/>
              </w:rPr>
              <w:t>Project Management System</w:t>
            </w:r>
            <w:r w:rsidR="004D3011" w:rsidRPr="008F63D2">
              <w:rPr>
                <w:rFonts w:ascii="Arial" w:hAnsi="Arial" w:cs="Arial"/>
                <w:sz w:val="22"/>
              </w:rPr>
              <w:t xml:space="preserve">  </w:t>
            </w:r>
            <w:r w:rsidRPr="008F63D2">
              <w:rPr>
                <w:rFonts w:ascii="Arial" w:hAnsi="Arial" w:cs="Arial"/>
                <w:sz w:val="22"/>
              </w:rPr>
              <w:t>[Sal</w:t>
            </w:r>
            <w:r w:rsidR="00A17E63" w:rsidRPr="008F63D2">
              <w:rPr>
                <w:rFonts w:ascii="Arial" w:hAnsi="Arial" w:cs="Arial"/>
                <w:sz w:val="22"/>
              </w:rPr>
              <w:t>esf</w:t>
            </w:r>
            <w:r w:rsidRPr="008F63D2">
              <w:rPr>
                <w:rFonts w:ascii="Arial" w:hAnsi="Arial" w:cs="Arial"/>
                <w:sz w:val="22"/>
              </w:rPr>
              <w:t>orce]</w:t>
            </w:r>
          </w:p>
          <w:p w14:paraId="2E10C86D" w14:textId="77777777" w:rsidR="004D3011" w:rsidRPr="008F63D2" w:rsidRDefault="004432CC" w:rsidP="00B359E4">
            <w:pPr>
              <w:pStyle w:val="Date"/>
              <w:rPr>
                <w:rFonts w:ascii="Arial" w:hAnsi="Arial" w:cs="Arial"/>
                <w:b/>
                <w:bCs/>
                <w:sz w:val="22"/>
              </w:rPr>
            </w:pPr>
            <w:r w:rsidRPr="008F63D2">
              <w:rPr>
                <w:rFonts w:ascii="Arial" w:hAnsi="Arial" w:cs="Arial"/>
                <w:b/>
                <w:bCs/>
                <w:sz w:val="22"/>
              </w:rPr>
              <w:t>March 2019</w:t>
            </w:r>
            <w:r w:rsidR="004D3011" w:rsidRPr="008F63D2">
              <w:rPr>
                <w:rFonts w:ascii="Arial" w:hAnsi="Arial" w:cs="Arial"/>
                <w:b/>
                <w:bCs/>
                <w:sz w:val="22"/>
              </w:rPr>
              <w:t>–</w:t>
            </w:r>
            <w:r w:rsidRPr="008F63D2">
              <w:rPr>
                <w:rFonts w:ascii="Arial" w:hAnsi="Arial" w:cs="Arial"/>
                <w:b/>
                <w:bCs/>
                <w:sz w:val="22"/>
              </w:rPr>
              <w:t>April 2019</w:t>
            </w:r>
          </w:p>
          <w:p w14:paraId="54E5C2FB" w14:textId="77777777" w:rsidR="004D3011" w:rsidRPr="008F63D2" w:rsidRDefault="004432CC" w:rsidP="004D3011">
            <w:pPr>
              <w:rPr>
                <w:rFonts w:ascii="Arial" w:hAnsi="Arial" w:cs="Arial"/>
                <w:sz w:val="22"/>
              </w:rPr>
            </w:pPr>
            <w:r w:rsidRPr="008F63D2">
              <w:rPr>
                <w:rFonts w:ascii="Arial" w:hAnsi="Arial" w:cs="Arial"/>
                <w:sz w:val="22"/>
              </w:rPr>
              <w:t>Team Size - 2</w:t>
            </w:r>
            <w:r w:rsidR="00036450" w:rsidRPr="008F63D2">
              <w:rPr>
                <w:rFonts w:ascii="Arial" w:hAnsi="Arial" w:cs="Arial"/>
                <w:sz w:val="22"/>
              </w:rPr>
              <w:t xml:space="preserve"> </w:t>
            </w:r>
          </w:p>
          <w:p w14:paraId="01D177AA" w14:textId="491387E0" w:rsidR="00036450" w:rsidRPr="008F63D2" w:rsidRDefault="00B208C4" w:rsidP="004432CC">
            <w:pPr>
              <w:pStyle w:val="Heading2"/>
              <w:rPr>
                <w:rFonts w:ascii="Arial" w:hAnsi="Arial" w:cs="Arial"/>
              </w:rPr>
            </w:pPr>
            <w:r w:rsidRPr="008F63D2">
              <w:rPr>
                <w:rFonts w:ascii="Arial" w:hAnsi="Arial" w:cs="Arial"/>
              </w:rPr>
              <w:t xml:space="preserve">HARD </w:t>
            </w:r>
            <w:r w:rsidR="004432CC" w:rsidRPr="008F63D2">
              <w:rPr>
                <w:rFonts w:ascii="Arial" w:hAnsi="Arial" w:cs="Arial"/>
              </w:rPr>
              <w:t>Skill</w:t>
            </w:r>
            <w:r w:rsidRPr="008F63D2">
              <w:rPr>
                <w:rFonts w:ascii="Arial" w:hAnsi="Arial" w:cs="Arial"/>
              </w:rPr>
              <w:t>S</w:t>
            </w:r>
          </w:p>
          <w:p w14:paraId="53B287FE" w14:textId="77777777" w:rsidR="009D7A91" w:rsidRDefault="008F63D2" w:rsidP="008F63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="009D7A91">
              <w:rPr>
                <w:rFonts w:ascii="Arial" w:hAnsi="Arial" w:cs="Arial"/>
                <w:sz w:val="22"/>
              </w:rPr>
              <w:t xml:space="preserve"> </w:t>
            </w:r>
            <w:r w:rsidR="004432CC" w:rsidRPr="008F63D2">
              <w:rPr>
                <w:rFonts w:ascii="Arial" w:hAnsi="Arial" w:cs="Arial"/>
                <w:sz w:val="22"/>
              </w:rPr>
              <w:t>Programming Languages :</w:t>
            </w:r>
            <w:r w:rsidRPr="008F63D2">
              <w:rPr>
                <w:rFonts w:ascii="Arial" w:hAnsi="Arial" w:cs="Arial"/>
                <w:sz w:val="22"/>
              </w:rPr>
              <w:t xml:space="preserve"> HTML, CSS, JavaScript, Angular, </w:t>
            </w:r>
          </w:p>
          <w:p w14:paraId="5BE8696E" w14:textId="0318041A" w:rsidR="004432CC" w:rsidRPr="008F63D2" w:rsidRDefault="009D7A91" w:rsidP="008F63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</w:t>
            </w:r>
            <w:r w:rsidR="008F63D2" w:rsidRPr="008F63D2">
              <w:rPr>
                <w:rFonts w:ascii="Arial" w:hAnsi="Arial" w:cs="Arial"/>
                <w:sz w:val="22"/>
              </w:rPr>
              <w:t>C/C++, Java, Python.</w:t>
            </w:r>
          </w:p>
          <w:p w14:paraId="12E7379D" w14:textId="77777777" w:rsidR="009D7A91" w:rsidRDefault="009D7A91" w:rsidP="008F63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</w:t>
            </w:r>
            <w:r w:rsidR="004432CC" w:rsidRPr="008F63D2">
              <w:rPr>
                <w:rFonts w:ascii="Arial" w:hAnsi="Arial" w:cs="Arial"/>
                <w:sz w:val="22"/>
              </w:rPr>
              <w:t>Good Knowledge of Object Oriented Programming</w:t>
            </w:r>
            <w:r w:rsidR="00B208C4" w:rsidRPr="008F63D2">
              <w:rPr>
                <w:rFonts w:ascii="Arial" w:hAnsi="Arial" w:cs="Arial"/>
                <w:sz w:val="22"/>
              </w:rPr>
              <w:t xml:space="preserve">, Microsoft </w:t>
            </w:r>
          </w:p>
          <w:p w14:paraId="24D1A051" w14:textId="12A4C157" w:rsidR="00B208C4" w:rsidRPr="008F63D2" w:rsidRDefault="009D7A91" w:rsidP="008F63D2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</w:rPr>
              <w:t xml:space="preserve">  </w:t>
            </w:r>
            <w:r w:rsidR="00B208C4" w:rsidRPr="008F63D2">
              <w:rPr>
                <w:rFonts w:ascii="Arial" w:hAnsi="Arial" w:cs="Arial"/>
                <w:sz w:val="22"/>
              </w:rPr>
              <w:t>Office Applications</w:t>
            </w:r>
            <w:r w:rsidR="00B208C4" w:rsidRPr="008F63D2">
              <w:rPr>
                <w:rFonts w:ascii="Arial" w:hAnsi="Arial" w:cs="Arial"/>
              </w:rPr>
              <w:t>.</w:t>
            </w:r>
          </w:p>
        </w:tc>
      </w:tr>
      <w:tr w:rsidR="00DD27AB" w14:paraId="73B3BE57" w14:textId="77777777" w:rsidTr="001B2ABD">
        <w:tc>
          <w:tcPr>
            <w:tcW w:w="3600" w:type="dxa"/>
          </w:tcPr>
          <w:p w14:paraId="2FC0E14E" w14:textId="77777777" w:rsidR="00DD27AB" w:rsidRDefault="00DD27AB" w:rsidP="00036450">
            <w:pPr>
              <w:pStyle w:val="Heading3"/>
            </w:pPr>
          </w:p>
        </w:tc>
        <w:tc>
          <w:tcPr>
            <w:tcW w:w="720" w:type="dxa"/>
          </w:tcPr>
          <w:p w14:paraId="15903EDC" w14:textId="77777777" w:rsidR="00DD27AB" w:rsidRDefault="00DD27AB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59C84960" w14:textId="77777777" w:rsidR="00DD27AB" w:rsidRDefault="00DD27AB" w:rsidP="00036450">
            <w:pPr>
              <w:pStyle w:val="Heading2"/>
            </w:pPr>
          </w:p>
        </w:tc>
      </w:tr>
    </w:tbl>
    <w:p w14:paraId="519A00F9" w14:textId="7A683B01" w:rsidR="00DD27AB" w:rsidRDefault="00DD27AB" w:rsidP="000C45FF">
      <w:pPr>
        <w:tabs>
          <w:tab w:val="left" w:pos="990"/>
        </w:tabs>
      </w:pPr>
    </w:p>
    <w:sectPr w:rsidR="00DD27A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73B0E" w14:textId="77777777" w:rsidR="004D39ED" w:rsidRDefault="004D39ED" w:rsidP="000C45FF">
      <w:r>
        <w:separator/>
      </w:r>
    </w:p>
  </w:endnote>
  <w:endnote w:type="continuationSeparator" w:id="0">
    <w:p w14:paraId="5221C162" w14:textId="77777777" w:rsidR="004D39ED" w:rsidRDefault="004D39E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D7FD7" w14:textId="77777777" w:rsidR="004D39ED" w:rsidRDefault="004D39ED" w:rsidP="000C45FF">
      <w:r>
        <w:separator/>
      </w:r>
    </w:p>
  </w:footnote>
  <w:footnote w:type="continuationSeparator" w:id="0">
    <w:p w14:paraId="0627F125" w14:textId="77777777" w:rsidR="004D39ED" w:rsidRDefault="004D39E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17D74" w14:textId="77777777" w:rsidR="00DD27AB" w:rsidRDefault="00DD27A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7494EC2" wp14:editId="325F3F9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774DD"/>
    <w:multiLevelType w:val="hybridMultilevel"/>
    <w:tmpl w:val="F3989F40"/>
    <w:lvl w:ilvl="0" w:tplc="C34238EA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D5AE3"/>
    <w:multiLevelType w:val="hybridMultilevel"/>
    <w:tmpl w:val="E1C04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D107B"/>
    <w:multiLevelType w:val="hybridMultilevel"/>
    <w:tmpl w:val="F2F2D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05F57"/>
    <w:multiLevelType w:val="hybridMultilevel"/>
    <w:tmpl w:val="9FC6F14C"/>
    <w:lvl w:ilvl="0" w:tplc="709439D2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2675B"/>
    <w:multiLevelType w:val="hybridMultilevel"/>
    <w:tmpl w:val="9B7E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8229D"/>
    <w:multiLevelType w:val="hybridMultilevel"/>
    <w:tmpl w:val="2CB2F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C268A"/>
    <w:multiLevelType w:val="hybridMultilevel"/>
    <w:tmpl w:val="56989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91"/>
    <w:rsid w:val="00036450"/>
    <w:rsid w:val="00094499"/>
    <w:rsid w:val="000C45FF"/>
    <w:rsid w:val="000E3FD1"/>
    <w:rsid w:val="00112054"/>
    <w:rsid w:val="001525E1"/>
    <w:rsid w:val="00163293"/>
    <w:rsid w:val="00180329"/>
    <w:rsid w:val="0019001F"/>
    <w:rsid w:val="001A42D0"/>
    <w:rsid w:val="001A74A5"/>
    <w:rsid w:val="001B2ABD"/>
    <w:rsid w:val="001E0391"/>
    <w:rsid w:val="001E1759"/>
    <w:rsid w:val="001F1ECC"/>
    <w:rsid w:val="00200E8B"/>
    <w:rsid w:val="002125F1"/>
    <w:rsid w:val="002400EB"/>
    <w:rsid w:val="00256CF7"/>
    <w:rsid w:val="00270363"/>
    <w:rsid w:val="00281FD5"/>
    <w:rsid w:val="002F1791"/>
    <w:rsid w:val="0030481B"/>
    <w:rsid w:val="003156FC"/>
    <w:rsid w:val="003254B5"/>
    <w:rsid w:val="00332B59"/>
    <w:rsid w:val="0037121F"/>
    <w:rsid w:val="003729C1"/>
    <w:rsid w:val="003A6B7D"/>
    <w:rsid w:val="003B06CA"/>
    <w:rsid w:val="004071FC"/>
    <w:rsid w:val="004432CC"/>
    <w:rsid w:val="00445947"/>
    <w:rsid w:val="004813B3"/>
    <w:rsid w:val="00483984"/>
    <w:rsid w:val="00496591"/>
    <w:rsid w:val="004C63E4"/>
    <w:rsid w:val="004D3011"/>
    <w:rsid w:val="004D39ED"/>
    <w:rsid w:val="005262AC"/>
    <w:rsid w:val="005E39D5"/>
    <w:rsid w:val="00600670"/>
    <w:rsid w:val="00614293"/>
    <w:rsid w:val="0062123A"/>
    <w:rsid w:val="00646E75"/>
    <w:rsid w:val="006771D0"/>
    <w:rsid w:val="006A059D"/>
    <w:rsid w:val="00715FCB"/>
    <w:rsid w:val="00736304"/>
    <w:rsid w:val="00743101"/>
    <w:rsid w:val="007775E1"/>
    <w:rsid w:val="007867A0"/>
    <w:rsid w:val="007927F5"/>
    <w:rsid w:val="007A6B58"/>
    <w:rsid w:val="007B0D8C"/>
    <w:rsid w:val="00802CA0"/>
    <w:rsid w:val="008D2150"/>
    <w:rsid w:val="008F63D2"/>
    <w:rsid w:val="009260CD"/>
    <w:rsid w:val="00952C25"/>
    <w:rsid w:val="00981891"/>
    <w:rsid w:val="009D7A91"/>
    <w:rsid w:val="00A17E63"/>
    <w:rsid w:val="00A2118D"/>
    <w:rsid w:val="00AD76E2"/>
    <w:rsid w:val="00B20152"/>
    <w:rsid w:val="00B208C4"/>
    <w:rsid w:val="00B359E4"/>
    <w:rsid w:val="00B57D98"/>
    <w:rsid w:val="00B70850"/>
    <w:rsid w:val="00BF5C93"/>
    <w:rsid w:val="00C066B6"/>
    <w:rsid w:val="00C37BA1"/>
    <w:rsid w:val="00C4674C"/>
    <w:rsid w:val="00C506CF"/>
    <w:rsid w:val="00C658BA"/>
    <w:rsid w:val="00C72BED"/>
    <w:rsid w:val="00C9578B"/>
    <w:rsid w:val="00CA7FF1"/>
    <w:rsid w:val="00CB0055"/>
    <w:rsid w:val="00D2522B"/>
    <w:rsid w:val="00D422DE"/>
    <w:rsid w:val="00D5459D"/>
    <w:rsid w:val="00D73A84"/>
    <w:rsid w:val="00DA1E63"/>
    <w:rsid w:val="00DA1F4D"/>
    <w:rsid w:val="00DD141D"/>
    <w:rsid w:val="00DD172A"/>
    <w:rsid w:val="00DD27AB"/>
    <w:rsid w:val="00E03D33"/>
    <w:rsid w:val="00E25A26"/>
    <w:rsid w:val="00E4381A"/>
    <w:rsid w:val="00E55D74"/>
    <w:rsid w:val="00F03C90"/>
    <w:rsid w:val="00F26AC6"/>
    <w:rsid w:val="00F60274"/>
    <w:rsid w:val="00F77FB9"/>
    <w:rsid w:val="00FB068F"/>
    <w:rsid w:val="00FE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D876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200E8B"/>
    <w:pPr>
      <w:ind w:left="720"/>
      <w:contextualSpacing/>
    </w:pPr>
    <w:rPr>
      <w:rFonts w:eastAsiaTheme="minorHAnsi"/>
      <w:color w:val="595959" w:themeColor="text1" w:themeTint="A6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yag%20Poduval\AppData\Local\Packages\Microsoft.Office.Desktop_8wekyb3d8bbwe\LocalCache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AB55DC1884422F96D0C9C651A7F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D6C43-D50D-4DAB-AF90-525A51178BA5}"/>
      </w:docPartPr>
      <w:docPartBody>
        <w:p w:rsidR="00221DC4" w:rsidRDefault="00221DC4">
          <w:pPr>
            <w:pStyle w:val="1BAB55DC1884422F96D0C9C651A7F3BE"/>
          </w:pPr>
          <w:r w:rsidRPr="00CB0055">
            <w:t>Contact</w:t>
          </w:r>
        </w:p>
      </w:docPartBody>
    </w:docPart>
    <w:docPart>
      <w:docPartPr>
        <w:name w:val="B6297ECEE1764F6C8427B62C27F6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8E2CE-ECC6-49FB-8217-678C10613171}"/>
      </w:docPartPr>
      <w:docPartBody>
        <w:p w:rsidR="00221DC4" w:rsidRDefault="00221DC4">
          <w:pPr>
            <w:pStyle w:val="B6297ECEE1764F6C8427B62C27F6FBAD"/>
          </w:pPr>
          <w:r w:rsidRPr="004D3011">
            <w:t>PHONE:</w:t>
          </w:r>
        </w:p>
      </w:docPartBody>
    </w:docPart>
    <w:docPart>
      <w:docPartPr>
        <w:name w:val="3701A30A705741A8B9854D36BBDBC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20B59-ABAE-4B35-8036-5550BCA5BFEE}"/>
      </w:docPartPr>
      <w:docPartBody>
        <w:p w:rsidR="00221DC4" w:rsidRDefault="00221DC4">
          <w:pPr>
            <w:pStyle w:val="3701A30A705741A8B9854D36BBDBC3D8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C4"/>
    <w:rsid w:val="00033A7A"/>
    <w:rsid w:val="0003722C"/>
    <w:rsid w:val="00067102"/>
    <w:rsid w:val="00221DC4"/>
    <w:rsid w:val="00244ABD"/>
    <w:rsid w:val="00600A1C"/>
    <w:rsid w:val="00817357"/>
    <w:rsid w:val="008D4DE8"/>
    <w:rsid w:val="00C61700"/>
    <w:rsid w:val="00D3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8D6BF099EF4A3B86354EB3587F9448">
    <w:name w:val="848D6BF099EF4A3B86354EB3587F9448"/>
  </w:style>
  <w:style w:type="paragraph" w:customStyle="1" w:styleId="FC8C1924D3E446A890A08949632E2FAE">
    <w:name w:val="FC8C1924D3E446A890A08949632E2FAE"/>
  </w:style>
  <w:style w:type="paragraph" w:customStyle="1" w:styleId="DD7746D7655D4305BCAA277C74099482">
    <w:name w:val="DD7746D7655D4305BCAA277C74099482"/>
  </w:style>
  <w:style w:type="paragraph" w:customStyle="1" w:styleId="17EA934251524C8683B77D57210F8D1B">
    <w:name w:val="17EA934251524C8683B77D57210F8D1B"/>
  </w:style>
  <w:style w:type="paragraph" w:customStyle="1" w:styleId="1BAB55DC1884422F96D0C9C651A7F3BE">
    <w:name w:val="1BAB55DC1884422F96D0C9C651A7F3BE"/>
  </w:style>
  <w:style w:type="paragraph" w:customStyle="1" w:styleId="B6297ECEE1764F6C8427B62C27F6FBAD">
    <w:name w:val="B6297ECEE1764F6C8427B62C27F6FBAD"/>
  </w:style>
  <w:style w:type="paragraph" w:customStyle="1" w:styleId="06064E2ABA294732B9EA7B0A7DEA149E">
    <w:name w:val="06064E2ABA294732B9EA7B0A7DEA149E"/>
  </w:style>
  <w:style w:type="paragraph" w:customStyle="1" w:styleId="44B196ED543B460FAD7708840A8A735A">
    <w:name w:val="44B196ED543B460FAD7708840A8A735A"/>
  </w:style>
  <w:style w:type="paragraph" w:customStyle="1" w:styleId="BD8C1D8E426F481EA9652E781479A3C1">
    <w:name w:val="BD8C1D8E426F481EA9652E781479A3C1"/>
  </w:style>
  <w:style w:type="paragraph" w:customStyle="1" w:styleId="0E8F257E61204ABA899E17F247F30B29">
    <w:name w:val="0E8F257E61204ABA899E17F247F30B2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BA1DA1AD5D44D9D8DA97F3C0BE37E18">
    <w:name w:val="1BA1DA1AD5D44D9D8DA97F3C0BE37E18"/>
  </w:style>
  <w:style w:type="paragraph" w:customStyle="1" w:styleId="E4C855BD98004D7EA632EC2AE251F33E">
    <w:name w:val="E4C855BD98004D7EA632EC2AE251F33E"/>
  </w:style>
  <w:style w:type="paragraph" w:customStyle="1" w:styleId="62182B6D0E574C8B96C05CCCE75336FB">
    <w:name w:val="62182B6D0E574C8B96C05CCCE75336FB"/>
  </w:style>
  <w:style w:type="paragraph" w:customStyle="1" w:styleId="2E2DD70E8B2F45E093C178E99917857F">
    <w:name w:val="2E2DD70E8B2F45E093C178E99917857F"/>
  </w:style>
  <w:style w:type="paragraph" w:customStyle="1" w:styleId="9758C02247B34069B1B32C401CD2F4E3">
    <w:name w:val="9758C02247B34069B1B32C401CD2F4E3"/>
  </w:style>
  <w:style w:type="paragraph" w:customStyle="1" w:styleId="FC627FC26CC843BF9ADEF6B660AEA7E8">
    <w:name w:val="FC627FC26CC843BF9ADEF6B660AEA7E8"/>
  </w:style>
  <w:style w:type="paragraph" w:customStyle="1" w:styleId="3701A30A705741A8B9854D36BBDBC3D8">
    <w:name w:val="3701A30A705741A8B9854D36BBDBC3D8"/>
  </w:style>
  <w:style w:type="paragraph" w:customStyle="1" w:styleId="443E6F9C3154478094E5B33431CCF299">
    <w:name w:val="443E6F9C3154478094E5B33431CCF299"/>
  </w:style>
  <w:style w:type="paragraph" w:customStyle="1" w:styleId="038ACCA8EDAE460BA3013AB3C4AD0F60">
    <w:name w:val="038ACCA8EDAE460BA3013AB3C4AD0F60"/>
  </w:style>
  <w:style w:type="paragraph" w:customStyle="1" w:styleId="2D7DDDD98DA2462EAF672FAB968AA9C9">
    <w:name w:val="2D7DDDD98DA2462EAF672FAB968AA9C9"/>
  </w:style>
  <w:style w:type="paragraph" w:customStyle="1" w:styleId="65439EC106584B828596EAF4BA6096FB">
    <w:name w:val="65439EC106584B828596EAF4BA6096FB"/>
  </w:style>
  <w:style w:type="paragraph" w:customStyle="1" w:styleId="F68AD9F04EB147588DD9FDC6DCDE7298">
    <w:name w:val="F68AD9F04EB147588DD9FDC6DCDE7298"/>
  </w:style>
  <w:style w:type="paragraph" w:customStyle="1" w:styleId="19CDE265081D4726A65BC6960594A56A">
    <w:name w:val="19CDE265081D4726A65BC6960594A56A"/>
  </w:style>
  <w:style w:type="paragraph" w:customStyle="1" w:styleId="7117D50ADD1445B28FDB82D59FF5F75E">
    <w:name w:val="7117D50ADD1445B28FDB82D59FF5F75E"/>
  </w:style>
  <w:style w:type="paragraph" w:customStyle="1" w:styleId="E1C9A1F4C2D448C4ADFA9422501BC60B">
    <w:name w:val="E1C9A1F4C2D448C4ADFA9422501BC60B"/>
  </w:style>
  <w:style w:type="paragraph" w:customStyle="1" w:styleId="44660E0D2E634C94A4BED569934A4D32">
    <w:name w:val="44660E0D2E634C94A4BED569934A4D32"/>
  </w:style>
  <w:style w:type="paragraph" w:customStyle="1" w:styleId="E91A98B1B0B1412F960B5BA2A2B73B74">
    <w:name w:val="E91A98B1B0B1412F960B5BA2A2B73B74"/>
  </w:style>
  <w:style w:type="paragraph" w:customStyle="1" w:styleId="5588F583758C4B9890937A879C1D2B68">
    <w:name w:val="5588F583758C4B9890937A879C1D2B68"/>
  </w:style>
  <w:style w:type="paragraph" w:customStyle="1" w:styleId="B6D3659266314E0AB1985F26D8FBF452">
    <w:name w:val="B6D3659266314E0AB1985F26D8FBF452"/>
  </w:style>
  <w:style w:type="paragraph" w:customStyle="1" w:styleId="54BE54FD799B4FE6A53DABACC8DA79C2">
    <w:name w:val="54BE54FD799B4FE6A53DABACC8DA79C2"/>
  </w:style>
  <w:style w:type="paragraph" w:customStyle="1" w:styleId="4D4DE4CB282D4737A124A10822CC22B4">
    <w:name w:val="4D4DE4CB282D4737A124A10822CC22B4"/>
  </w:style>
  <w:style w:type="paragraph" w:customStyle="1" w:styleId="FFBD9437D68C41F8A70C5E3C2B8C3843">
    <w:name w:val="FFBD9437D68C41F8A70C5E3C2B8C3843"/>
  </w:style>
  <w:style w:type="paragraph" w:customStyle="1" w:styleId="B753F72769F04B38AD95B138B827C3A2">
    <w:name w:val="B753F72769F04B38AD95B138B827C3A2"/>
  </w:style>
  <w:style w:type="paragraph" w:customStyle="1" w:styleId="46489C919FFF42499E2854B90D64C7E8">
    <w:name w:val="46489C919FFF42499E2854B90D64C7E8"/>
  </w:style>
  <w:style w:type="paragraph" w:customStyle="1" w:styleId="181BCD91431842B8BD99DEFF8150C76B">
    <w:name w:val="181BCD91431842B8BD99DEFF8150C76B"/>
  </w:style>
  <w:style w:type="paragraph" w:customStyle="1" w:styleId="9184F59037474D48B0C8DACBFA99C9FA">
    <w:name w:val="9184F59037474D48B0C8DACBFA99C9FA"/>
  </w:style>
  <w:style w:type="paragraph" w:customStyle="1" w:styleId="050E108A1C6841CA94D027D99E51232F">
    <w:name w:val="050E108A1C6841CA94D027D99E51232F"/>
  </w:style>
  <w:style w:type="paragraph" w:customStyle="1" w:styleId="F4FE92BD8A944430B7E750400D1554BB">
    <w:name w:val="F4FE92BD8A944430B7E750400D1554BB"/>
  </w:style>
  <w:style w:type="paragraph" w:customStyle="1" w:styleId="767901FEE32447018D3B8012D38AA70C">
    <w:name w:val="767901FEE32447018D3B8012D38AA70C"/>
  </w:style>
  <w:style w:type="paragraph" w:customStyle="1" w:styleId="B16A581844C24401A1F26418C0B704F3">
    <w:name w:val="B16A581844C24401A1F26418C0B704F3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5F0234249BDD4010B01B39F0C52DE98D">
    <w:name w:val="5F0234249BDD4010B01B39F0C52DE98D"/>
  </w:style>
  <w:style w:type="paragraph" w:customStyle="1" w:styleId="C94ED1B0EAC9499396DF4EB3F728921C">
    <w:name w:val="C94ED1B0EAC9499396DF4EB3F728921C"/>
    <w:rsid w:val="008173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2020-01-09T13:59:00Z</dcterms:created>
  <dcterms:modified xsi:type="dcterms:W3CDTF">2020-01-09T14:00:00Z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